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6853"/>
      </w:tblGrid>
      <w:tr w:rsidR="00E613A0" w:rsidRPr="00BD49BF" w:rsidTr="00E613A0">
        <w:trPr>
          <w:trHeight w:val="32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13A0" w:rsidRPr="00B51F66" w:rsidRDefault="00E613A0" w:rsidP="00E613A0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/>
                <w:lang w:val="en-US" w:eastAsia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  <w:r w:rsidRPr="00B51F66">
              <w:rPr>
                <w:rFonts w:asciiTheme="minorHAnsi" w:hAnsiTheme="minorHAnsi"/>
                <w:lang w:val="en-US"/>
              </w:rPr>
              <w:t>ocument title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C11" w:rsidRDefault="00FB019D">
            <w:r>
              <w:rPr>
                <w:rFonts w:ascii="Calibri(Body)" w:hAnsi="Calibri(Body)"/>
              </w:rPr>
              <w:t>4730 - FirstTestSuite</w:t>
            </w:r>
          </w:p>
        </w:tc>
      </w:tr>
      <w:tr w:rsidR="00E613A0" w:rsidRPr="00B51F66" w:rsidTr="00E613A0">
        <w:trPr>
          <w:trHeight w:val="312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13A0" w:rsidRPr="00B51F66" w:rsidRDefault="00E613A0" w:rsidP="00E613A0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/>
                <w:lang w:val="en-US" w:eastAsia="en-US"/>
              </w:rPr>
            </w:pPr>
            <w:r>
              <w:rPr>
                <w:rFonts w:asciiTheme="minorHAnsi" w:hAnsiTheme="minorHAnsi"/>
                <w:lang w:val="en-US"/>
              </w:rPr>
              <w:t>V</w:t>
            </w:r>
            <w:r w:rsidRPr="00B51F66">
              <w:rPr>
                <w:rFonts w:asciiTheme="minorHAnsi" w:hAnsiTheme="minorHAnsi"/>
                <w:lang w:val="en-US"/>
              </w:rPr>
              <w:t>ersion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C11" w:rsidRDefault="00FB019D">
            <w:r>
              <w:rPr>
                <w:rFonts w:ascii="Calibri(Body)" w:hAnsi="Calibri(Body)"/>
              </w:rPr>
              <w:t>20.05.2019 12:30:06</w:t>
            </w:r>
          </w:p>
        </w:tc>
      </w:tr>
      <w:tr w:rsidR="00E613A0" w:rsidRPr="00B51F66" w:rsidTr="00E613A0">
        <w:trPr>
          <w:trHeight w:val="326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13A0" w:rsidRPr="00B51F66" w:rsidRDefault="00E613A0" w:rsidP="00E613A0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/>
                <w:lang w:val="en-US" w:eastAsia="en-US"/>
              </w:rPr>
            </w:pPr>
            <w:r>
              <w:rPr>
                <w:rFonts w:asciiTheme="minorHAnsi" w:hAnsiTheme="minorHAnsi"/>
                <w:lang w:val="en-US"/>
              </w:rPr>
              <w:t>VSTS</w:t>
            </w:r>
            <w:r w:rsidRPr="00B51F66">
              <w:rPr>
                <w:rFonts w:asciiTheme="minorHAnsi" w:hAnsiTheme="minorHAnsi"/>
                <w:lang w:val="en-US"/>
              </w:rPr>
              <w:t xml:space="preserve"> test plan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C11" w:rsidRDefault="00FB019D">
            <w:r>
              <w:rPr>
                <w:rFonts w:ascii="Calibri(Body)" w:hAnsi="Calibri(Body)"/>
              </w:rPr>
              <w:t>4729 - DocTest</w:t>
            </w:r>
          </w:p>
        </w:tc>
      </w:tr>
      <w:tr w:rsidR="00E613A0" w:rsidRPr="00B51F66" w:rsidTr="00CB506D">
        <w:trPr>
          <w:trHeight w:val="312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13A0" w:rsidRPr="00B51F66" w:rsidRDefault="00E613A0" w:rsidP="00E613A0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</w:t>
            </w:r>
            <w:r w:rsidRPr="00B51F66">
              <w:rPr>
                <w:rFonts w:asciiTheme="minorHAnsi" w:hAnsiTheme="minorHAnsi"/>
                <w:lang w:val="en-US"/>
              </w:rPr>
              <w:t>roject number and description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C11" w:rsidRDefault="00FB019D">
            <w:r>
              <w:rPr>
                <w:rFonts w:ascii="Calibri(Body)" w:hAnsi="Calibri(Body)"/>
              </w:rPr>
              <w:t>P0567.0.1401.</w:t>
            </w:r>
          </w:p>
        </w:tc>
      </w:tr>
      <w:tr w:rsidR="00E613A0" w:rsidRPr="00B51F66" w:rsidTr="00CB506D">
        <w:trPr>
          <w:trHeight w:val="312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13A0" w:rsidRPr="00B51F66" w:rsidRDefault="00E613A0" w:rsidP="00E613A0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</w:t>
            </w:r>
            <w:r w:rsidRPr="00B51F66">
              <w:rPr>
                <w:rFonts w:asciiTheme="minorHAnsi" w:hAnsiTheme="minorHAnsi"/>
                <w:lang w:val="en-US"/>
              </w:rPr>
              <w:t>alidation document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3A0" w:rsidRPr="00B51F66" w:rsidRDefault="00E613A0" w:rsidP="00E613A0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/>
                <w:lang w:val="en-US" w:eastAsia="en-US"/>
              </w:rPr>
            </w:pPr>
          </w:p>
        </w:tc>
      </w:tr>
    </w:tbl>
    <w:p w:rsidR="00CB506D" w:rsidRPr="00B51F66" w:rsidRDefault="00CB506D" w:rsidP="00CB506D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lang w:val="en-US"/>
        </w:rPr>
      </w:pPr>
    </w:p>
    <w:p w:rsidR="00CB506D" w:rsidRPr="00B51F66" w:rsidRDefault="00CB506D" w:rsidP="00CB506D">
      <w:pPr>
        <w:overflowPunct w:val="0"/>
        <w:autoSpaceDE w:val="0"/>
        <w:autoSpaceDN w:val="0"/>
        <w:adjustRightInd w:val="0"/>
        <w:ind w:left="-567"/>
        <w:textAlignment w:val="baseline"/>
        <w:rPr>
          <w:rFonts w:asciiTheme="minorHAnsi" w:hAnsiTheme="minorHAnsi"/>
          <w:b/>
          <w:sz w:val="24"/>
          <w:szCs w:val="32"/>
          <w:lang w:val="en-US" w:eastAsia="en-US"/>
        </w:rPr>
      </w:pPr>
      <w:r w:rsidRPr="00B51F66">
        <w:rPr>
          <w:rFonts w:asciiTheme="minorHAnsi" w:hAnsiTheme="minorHAnsi"/>
          <w:b/>
          <w:sz w:val="24"/>
          <w:szCs w:val="32"/>
          <w:lang w:val="en-US" w:eastAsia="en-US"/>
        </w:rPr>
        <w:t>Change-Index</w:t>
      </w:r>
    </w:p>
    <w:tbl>
      <w:tblPr>
        <w:tblStyle w:val="TableGrid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709"/>
        <w:gridCol w:w="4678"/>
        <w:gridCol w:w="2144"/>
      </w:tblGrid>
      <w:tr w:rsidR="00CB506D" w:rsidRPr="00B51F66" w:rsidTr="00CB506D">
        <w:tc>
          <w:tcPr>
            <w:tcW w:w="1843" w:type="dxa"/>
          </w:tcPr>
          <w:p w:rsidR="00CB506D" w:rsidRPr="00B51F66" w:rsidRDefault="00CB506D" w:rsidP="00CB1369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CB506D" w:rsidRPr="00B51F66" w:rsidRDefault="00CB506D" w:rsidP="00CB1369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51F6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4678" w:type="dxa"/>
          </w:tcPr>
          <w:p w:rsidR="00CB506D" w:rsidRPr="00B51F66" w:rsidRDefault="00CB506D" w:rsidP="00CB1369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2144" w:type="dxa"/>
          </w:tcPr>
          <w:p w:rsidR="00CB506D" w:rsidRPr="00B51F66" w:rsidRDefault="00CB506D" w:rsidP="00CB1369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</w:tr>
      <w:tr w:rsidR="00CB506D" w:rsidRPr="00B51F66" w:rsidTr="00CB506D">
        <w:tc>
          <w:tcPr>
            <w:tcW w:w="1843" w:type="dxa"/>
          </w:tcPr>
          <w:p w:rsidR="00CB506D" w:rsidRPr="00B51F66" w:rsidRDefault="00CB506D" w:rsidP="00CB1369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51F6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Date</w:t>
            </w:r>
          </w:p>
        </w:tc>
        <w:tc>
          <w:tcPr>
            <w:tcW w:w="709" w:type="dxa"/>
          </w:tcPr>
          <w:p w:rsidR="00CB506D" w:rsidRPr="00B51F66" w:rsidRDefault="00CB506D" w:rsidP="00CB1369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51F6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From</w:t>
            </w:r>
          </w:p>
        </w:tc>
        <w:tc>
          <w:tcPr>
            <w:tcW w:w="283" w:type="dxa"/>
          </w:tcPr>
          <w:p w:rsidR="00CB506D" w:rsidRPr="00B51F66" w:rsidRDefault="00CB506D" w:rsidP="00CB1369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51F6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:rsidR="00CB506D" w:rsidRPr="00B51F66" w:rsidRDefault="00CB506D" w:rsidP="00CB1369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51F6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To</w:t>
            </w:r>
          </w:p>
        </w:tc>
        <w:tc>
          <w:tcPr>
            <w:tcW w:w="4678" w:type="dxa"/>
          </w:tcPr>
          <w:p w:rsidR="00CB506D" w:rsidRPr="00B51F66" w:rsidRDefault="00CB506D" w:rsidP="00CB1369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51F6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Change Description</w:t>
            </w:r>
          </w:p>
        </w:tc>
        <w:tc>
          <w:tcPr>
            <w:tcW w:w="2144" w:type="dxa"/>
          </w:tcPr>
          <w:p w:rsidR="00CB506D" w:rsidRPr="00B51F66" w:rsidRDefault="00CB506D" w:rsidP="00CB1369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51F66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Author</w:t>
            </w:r>
          </w:p>
        </w:tc>
      </w:tr>
      <w:tr w:rsidR="00CB506D" w:rsidRPr="00B51F66" w:rsidTr="00CB506D">
        <w:tc>
          <w:tcPr>
            <w:tcW w:w="1843" w:type="dxa"/>
          </w:tcPr>
          <w:p w:rsidR="00CB506D" w:rsidRPr="00B51F66" w:rsidRDefault="00C23D27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2019.05.13</w:t>
            </w:r>
          </w:p>
        </w:tc>
        <w:tc>
          <w:tcPr>
            <w:tcW w:w="709" w:type="dxa"/>
          </w:tcPr>
          <w:p w:rsidR="00CB506D" w:rsidRPr="00B51F66" w:rsidRDefault="00CB506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:rsidR="00CB506D" w:rsidRPr="00B51F66" w:rsidRDefault="00CB506D" w:rsidP="00CB1369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CB506D" w:rsidRPr="00B51F66" w:rsidRDefault="00C23D27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</w:tc>
        <w:tc>
          <w:tcPr>
            <w:tcW w:w="4678" w:type="dxa"/>
          </w:tcPr>
          <w:p w:rsidR="00CB506D" w:rsidRPr="00B51F66" w:rsidRDefault="00C23D27" w:rsidP="00566523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D49BF">
              <w:rPr>
                <w:rFonts w:asciiTheme="minorHAnsi" w:hAnsiTheme="minorHAnsi" w:hint="eastAsia"/>
                <w:sz w:val="22"/>
                <w:szCs w:val="22"/>
                <w:lang w:val="en-US"/>
              </w:rPr>
              <w:t>Creation</w:t>
            </w:r>
          </w:p>
        </w:tc>
        <w:tc>
          <w:tcPr>
            <w:tcW w:w="2144" w:type="dxa"/>
          </w:tcPr>
          <w:p w:rsidR="00CB506D" w:rsidRPr="00B51F66" w:rsidRDefault="00C23D27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val="en-US" w:eastAsia="zh-CN"/>
              </w:rPr>
              <w:t>Carl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hint="eastAsia"/>
                <w:sz w:val="22"/>
                <w:szCs w:val="22"/>
                <w:lang w:val="en-US" w:eastAsia="zh-CN"/>
              </w:rPr>
              <w:t>Chen</w:t>
            </w:r>
          </w:p>
        </w:tc>
      </w:tr>
      <w:tr w:rsidR="00CB506D" w:rsidRPr="00BB785A" w:rsidTr="00CB506D">
        <w:tc>
          <w:tcPr>
            <w:tcW w:w="1843" w:type="dxa"/>
          </w:tcPr>
          <w:p w:rsidR="00CB506D" w:rsidRPr="00B51F66" w:rsidRDefault="00CB506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CB506D" w:rsidRPr="00B51F66" w:rsidRDefault="00CB506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:rsidR="00CB506D" w:rsidRPr="00B51F66" w:rsidRDefault="00CB506D" w:rsidP="00CB1369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CB506D" w:rsidRPr="00B51F66" w:rsidRDefault="00CB506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CB506D" w:rsidRPr="00B51F66" w:rsidRDefault="00CB506D" w:rsidP="002B154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144" w:type="dxa"/>
          </w:tcPr>
          <w:p w:rsidR="00CB506D" w:rsidRPr="00B51F66" w:rsidRDefault="00CB506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BD7BFE" w:rsidRPr="00BD7BFE" w:rsidTr="00CB506D">
        <w:tc>
          <w:tcPr>
            <w:tcW w:w="1843" w:type="dxa"/>
          </w:tcPr>
          <w:p w:rsidR="00BD7BFE" w:rsidRPr="00BD7BFE" w:rsidRDefault="00BD7BFE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BD7BFE" w:rsidRPr="00BD7BFE" w:rsidRDefault="00BD7BFE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:rsidR="00BD7BFE" w:rsidRPr="00BD7BFE" w:rsidRDefault="00BD7BFE" w:rsidP="00CB1369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BD7BFE" w:rsidRPr="00BD7BFE" w:rsidRDefault="00BD7BFE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BD7BFE" w:rsidRPr="00BD7BFE" w:rsidRDefault="00BD7BFE" w:rsidP="002B154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144" w:type="dxa"/>
          </w:tcPr>
          <w:p w:rsidR="00BD7BFE" w:rsidRPr="00BD7BFE" w:rsidRDefault="00BD7BFE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F557D" w:rsidRPr="00A333F2" w:rsidTr="00CB506D">
        <w:tc>
          <w:tcPr>
            <w:tcW w:w="1843" w:type="dxa"/>
          </w:tcPr>
          <w:p w:rsidR="001F557D" w:rsidRPr="001F557D" w:rsidRDefault="001F557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1F557D" w:rsidRPr="001F557D" w:rsidRDefault="001F557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:rsidR="001F557D" w:rsidRPr="001F557D" w:rsidRDefault="001F557D" w:rsidP="00CB1369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1F557D" w:rsidRPr="001F557D" w:rsidRDefault="001F557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1F557D" w:rsidRPr="001F557D" w:rsidRDefault="001F557D" w:rsidP="001F557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144" w:type="dxa"/>
          </w:tcPr>
          <w:p w:rsidR="001F557D" w:rsidRPr="001F557D" w:rsidRDefault="001F557D" w:rsidP="00CB136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A333F2" w:rsidRPr="00A333F2" w:rsidTr="00CB506D">
        <w:tc>
          <w:tcPr>
            <w:tcW w:w="1843" w:type="dxa"/>
          </w:tcPr>
          <w:p w:rsidR="00A333F2" w:rsidRPr="001F557D" w:rsidRDefault="00A333F2" w:rsidP="00CB1369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09" w:type="dxa"/>
          </w:tcPr>
          <w:p w:rsidR="00A333F2" w:rsidRPr="001F557D" w:rsidRDefault="00A333F2" w:rsidP="00CB1369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83" w:type="dxa"/>
          </w:tcPr>
          <w:p w:rsidR="00A333F2" w:rsidRPr="001F557D" w:rsidRDefault="00A333F2" w:rsidP="00CB1369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09" w:type="dxa"/>
          </w:tcPr>
          <w:p w:rsidR="00A333F2" w:rsidRPr="001F557D" w:rsidRDefault="00A333F2" w:rsidP="00CB1369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8" w:type="dxa"/>
          </w:tcPr>
          <w:p w:rsidR="00A333F2" w:rsidRPr="001F557D" w:rsidRDefault="00A333F2" w:rsidP="001F557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44" w:type="dxa"/>
          </w:tcPr>
          <w:p w:rsidR="00A333F2" w:rsidRDefault="00A333F2" w:rsidP="00CB1369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AA20DD" w:rsidRPr="00B51F66" w:rsidRDefault="00AA20DD" w:rsidP="00801AD4">
      <w:pPr>
        <w:pStyle w:val="Standardtext"/>
        <w:ind w:left="-567"/>
        <w:rPr>
          <w:rFonts w:asciiTheme="minorHAnsi" w:hAnsiTheme="minorHAnsi"/>
          <w:sz w:val="22"/>
          <w:lang w:val="en-US" w:eastAsia="zh-TW"/>
        </w:rPr>
      </w:pPr>
      <w:r w:rsidRPr="00B51F66">
        <w:rPr>
          <w:rFonts w:asciiTheme="minorHAnsi" w:hAnsiTheme="minorHAnsi"/>
          <w:sz w:val="22"/>
          <w:lang w:val="en-US" w:eastAsia="zh-TW"/>
        </w:rPr>
        <w:t xml:space="preserve">This document is </w:t>
      </w:r>
      <w:r w:rsidR="00147958" w:rsidRPr="00B51F66">
        <w:rPr>
          <w:rFonts w:asciiTheme="minorHAnsi" w:hAnsiTheme="minorHAnsi"/>
          <w:sz w:val="22"/>
          <w:lang w:val="en-US" w:eastAsia="zh-TW"/>
        </w:rPr>
        <w:t>an</w:t>
      </w:r>
      <w:r w:rsidRPr="00B51F66">
        <w:rPr>
          <w:rFonts w:asciiTheme="minorHAnsi" w:hAnsiTheme="minorHAnsi"/>
          <w:sz w:val="22"/>
          <w:lang w:val="en-US" w:eastAsia="zh-TW"/>
        </w:rPr>
        <w:t xml:space="preserve"> export from </w:t>
      </w:r>
      <w:r w:rsidR="00801AD4" w:rsidRPr="00B51F66">
        <w:rPr>
          <w:rFonts w:asciiTheme="minorHAnsi" w:hAnsiTheme="minorHAnsi"/>
          <w:sz w:val="22"/>
          <w:lang w:val="en-US" w:eastAsia="zh-TW"/>
        </w:rPr>
        <w:t>{reviewed }</w:t>
      </w:r>
      <w:r w:rsidRPr="00B51F66">
        <w:rPr>
          <w:rFonts w:asciiTheme="minorHAnsi" w:hAnsiTheme="minorHAnsi"/>
          <w:sz w:val="22"/>
          <w:lang w:val="en-US" w:eastAsia="zh-TW"/>
        </w:rPr>
        <w:t xml:space="preserve"> content of </w:t>
      </w:r>
      <w:r w:rsidR="00147958" w:rsidRPr="00B51F66">
        <w:rPr>
          <w:rFonts w:asciiTheme="minorHAnsi" w:hAnsiTheme="minorHAnsi"/>
          <w:sz w:val="22"/>
          <w:lang w:val="en-US" w:eastAsia="zh-TW"/>
        </w:rPr>
        <w:t>Microsoft</w:t>
      </w:r>
      <w:r w:rsidR="00601EDD">
        <w:rPr>
          <w:rFonts w:asciiTheme="minorHAnsi" w:hAnsiTheme="minorHAnsi"/>
          <w:sz w:val="22"/>
          <w:lang w:val="en-US" w:eastAsia="zh-TW"/>
        </w:rPr>
        <w:t xml:space="preserve"> T</w:t>
      </w:r>
      <w:r w:rsidRPr="00B51F66">
        <w:rPr>
          <w:rFonts w:asciiTheme="minorHAnsi" w:hAnsiTheme="minorHAnsi"/>
          <w:sz w:val="22"/>
          <w:lang w:val="en-US" w:eastAsia="zh-TW"/>
        </w:rPr>
        <w:t xml:space="preserve">eam </w:t>
      </w:r>
      <w:r w:rsidR="00601EDD">
        <w:rPr>
          <w:rFonts w:asciiTheme="minorHAnsi" w:hAnsiTheme="minorHAnsi"/>
          <w:sz w:val="22"/>
          <w:lang w:val="en-US" w:eastAsia="zh-TW"/>
        </w:rPr>
        <w:t>F</w:t>
      </w:r>
      <w:r w:rsidRPr="00B51F66">
        <w:rPr>
          <w:rFonts w:asciiTheme="minorHAnsi" w:hAnsiTheme="minorHAnsi"/>
          <w:sz w:val="22"/>
          <w:lang w:val="en-US" w:eastAsia="zh-TW"/>
        </w:rPr>
        <w:t xml:space="preserve">oundation </w:t>
      </w:r>
      <w:r w:rsidR="00601EDD">
        <w:rPr>
          <w:rFonts w:asciiTheme="minorHAnsi" w:hAnsiTheme="minorHAnsi"/>
          <w:sz w:val="22"/>
          <w:lang w:val="en-US" w:eastAsia="zh-TW"/>
        </w:rPr>
        <w:t>S</w:t>
      </w:r>
      <w:r w:rsidRPr="00B51F66">
        <w:rPr>
          <w:rFonts w:asciiTheme="minorHAnsi" w:hAnsiTheme="minorHAnsi"/>
          <w:sz w:val="22"/>
          <w:lang w:val="en-US" w:eastAsia="zh-TW"/>
        </w:rPr>
        <w:t>erver.</w:t>
      </w:r>
      <w:r w:rsidRPr="00B51F66">
        <w:rPr>
          <w:rFonts w:asciiTheme="minorHAnsi" w:hAnsiTheme="minorHAnsi"/>
          <w:sz w:val="22"/>
          <w:lang w:val="en-US" w:eastAsia="zh-TW"/>
        </w:rPr>
        <w:br/>
        <w:t xml:space="preserve">Version history of the content and review state </w:t>
      </w:r>
      <w:r w:rsidR="00147958">
        <w:rPr>
          <w:rFonts w:asciiTheme="minorHAnsi" w:hAnsiTheme="minorHAnsi"/>
          <w:sz w:val="22"/>
          <w:lang w:val="en-US" w:eastAsia="zh-TW"/>
        </w:rPr>
        <w:t xml:space="preserve">can </w:t>
      </w:r>
      <w:r w:rsidRPr="00B51F66">
        <w:rPr>
          <w:rFonts w:asciiTheme="minorHAnsi" w:hAnsiTheme="minorHAnsi"/>
          <w:sz w:val="22"/>
          <w:lang w:val="en-US" w:eastAsia="zh-TW"/>
        </w:rPr>
        <w:t xml:space="preserve">be accessed via the </w:t>
      </w:r>
      <w:r w:rsidR="00601EDD">
        <w:rPr>
          <w:rFonts w:asciiTheme="minorHAnsi" w:hAnsiTheme="minorHAnsi"/>
          <w:sz w:val="22"/>
          <w:lang w:val="en-US" w:eastAsia="zh-TW"/>
        </w:rPr>
        <w:t>T</w:t>
      </w:r>
      <w:r w:rsidRPr="00B51F66">
        <w:rPr>
          <w:rFonts w:asciiTheme="minorHAnsi" w:hAnsiTheme="minorHAnsi"/>
          <w:sz w:val="22"/>
          <w:lang w:val="en-US" w:eastAsia="zh-TW"/>
        </w:rPr>
        <w:t xml:space="preserve">eam </w:t>
      </w:r>
      <w:r w:rsidR="00601EDD">
        <w:rPr>
          <w:rFonts w:asciiTheme="minorHAnsi" w:hAnsiTheme="minorHAnsi"/>
          <w:sz w:val="22"/>
          <w:lang w:val="en-US" w:eastAsia="zh-TW"/>
        </w:rPr>
        <w:t>F</w:t>
      </w:r>
      <w:r w:rsidRPr="00B51F66">
        <w:rPr>
          <w:rFonts w:asciiTheme="minorHAnsi" w:hAnsiTheme="minorHAnsi"/>
          <w:sz w:val="22"/>
          <w:lang w:val="en-US" w:eastAsia="zh-TW"/>
        </w:rPr>
        <w:t xml:space="preserve">oundation </w:t>
      </w:r>
      <w:r w:rsidR="00601EDD">
        <w:rPr>
          <w:rFonts w:asciiTheme="minorHAnsi" w:hAnsiTheme="minorHAnsi"/>
          <w:sz w:val="22"/>
          <w:lang w:val="en-US" w:eastAsia="zh-TW"/>
        </w:rPr>
        <w:t>S</w:t>
      </w:r>
      <w:r w:rsidRPr="00B51F66">
        <w:rPr>
          <w:rFonts w:asciiTheme="minorHAnsi" w:hAnsiTheme="minorHAnsi"/>
          <w:sz w:val="22"/>
          <w:lang w:val="en-US" w:eastAsia="zh-TW"/>
        </w:rPr>
        <w:t>erver.</w:t>
      </w:r>
    </w:p>
    <w:p w:rsidR="00445054" w:rsidRPr="00B51F66" w:rsidRDefault="00445054">
      <w:pPr>
        <w:spacing w:line="276" w:lineRule="auto"/>
        <w:rPr>
          <w:rFonts w:asciiTheme="minorHAnsi" w:hAnsiTheme="minorHAnsi"/>
          <w:lang w:val="en-US" w:eastAsia="zh-TW"/>
        </w:rPr>
      </w:pPr>
      <w:r w:rsidRPr="00B51F66">
        <w:rPr>
          <w:rFonts w:asciiTheme="minorHAnsi" w:hAnsiTheme="minorHAnsi"/>
          <w:lang w:val="en-US" w:eastAsia="zh-TW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290E61" w:rsidRPr="00BD49BF" w:rsidTr="00290E61">
        <w:tc>
          <w:tcPr>
            <w:tcW w:w="9949" w:type="dxa"/>
          </w:tcPr>
          <w:p w:rsidR="009B7C11" w:rsidRDefault="009B7C11"/>
          <w:p w:rsidR="009B7C11" w:rsidRDefault="00FB019D">
            <w:r>
              <w:rPr>
                <w:rFonts w:ascii="Calibri(Body)" w:hAnsi="Calibri(Body)"/>
                <w:b/>
                <w:sz w:val="28"/>
              </w:rPr>
              <w:t>Test suite 4730 - FirstTestSuite</w:t>
            </w:r>
          </w:p>
        </w:tc>
      </w:tr>
      <w:tr w:rsidR="00290E61" w:rsidRPr="00BD49BF" w:rsidTr="00290E61">
        <w:tc>
          <w:tcPr>
            <w:tcW w:w="9949" w:type="dxa"/>
          </w:tcPr>
          <w:p w:rsidR="009B7C11" w:rsidRDefault="009B7C11"/>
          <w:p w:rsidR="009B7C11" w:rsidRDefault="00FB019D">
            <w:r>
              <w:rPr>
                <w:rFonts w:ascii="Calibri(Body)" w:hAnsi="Calibri(Body)"/>
              </w:rPr>
              <w:t>ccc</w:t>
            </w:r>
          </w:p>
        </w:tc>
      </w:tr>
    </w:tbl>
    <w:p w:rsidR="00A27CF2" w:rsidRPr="00B51F66" w:rsidRDefault="00A27CF2">
      <w:pPr>
        <w:spacing w:line="276" w:lineRule="auto"/>
        <w:rPr>
          <w:rFonts w:asciiTheme="minorHAnsi" w:hAnsiTheme="minorHAnsi"/>
          <w:lang w:val="en-US"/>
        </w:rPr>
      </w:pPr>
    </w:p>
    <w:p w:rsidR="00A27CF2" w:rsidRPr="00B51F66" w:rsidRDefault="00A27CF2">
      <w:pPr>
        <w:spacing w:line="276" w:lineRule="auto"/>
        <w:rPr>
          <w:rFonts w:asciiTheme="minorHAnsi" w:hAnsiTheme="minorHAnsi"/>
          <w:b/>
          <w:sz w:val="28"/>
          <w:lang w:val="en-US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2"/>
          <w:szCs w:val="22"/>
        </w:rPr>
        <w:id w:val="-1295515297"/>
        <w:docPartObj>
          <w:docPartGallery w:val="Table of Contents"/>
          <w:docPartUnique/>
        </w:docPartObj>
      </w:sdtPr>
      <w:sdtEndPr/>
      <w:sdtContent>
        <w:p w:rsidR="009965B1" w:rsidRDefault="009965B1" w:rsidP="009965B1">
          <w:pPr>
            <w:pStyle w:val="TOCHeading"/>
          </w:pPr>
          <w:r>
            <w:t>Table of  Contents</w:t>
          </w:r>
        </w:p>
        <w:p w:rsidR="00FB019D" w:rsidRDefault="00F958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 w:rsidRPr="00221C44">
            <w:rPr>
              <w:bCs w:val="0"/>
            </w:rPr>
            <w:fldChar w:fldCharType="begin"/>
          </w:r>
          <w:r w:rsidRPr="00221C44">
            <w:instrText xml:space="preserve"> TOC \o "1-3" \h \z \u </w:instrText>
          </w:r>
          <w:r w:rsidRPr="00221C44">
            <w:rPr>
              <w:bCs w:val="0"/>
            </w:rPr>
            <w:fldChar w:fldCharType="separate"/>
          </w:r>
          <w:hyperlink w:anchor="_Toc9247824" w:history="1">
            <w:r w:rsidR="00FB019D" w:rsidRPr="00E75D9B">
              <w:rPr>
                <w:rStyle w:val="Hyperlink"/>
                <w:rFonts w:ascii="Arial" w:hAnsi="Arial"/>
                <w:noProof/>
              </w:rPr>
              <w:t>4731 - FirstTestCase</w:t>
            </w:r>
            <w:r w:rsidR="00FB019D">
              <w:rPr>
                <w:noProof/>
                <w:webHidden/>
              </w:rPr>
              <w:tab/>
            </w:r>
            <w:r w:rsidR="00FB019D">
              <w:rPr>
                <w:noProof/>
                <w:webHidden/>
              </w:rPr>
              <w:fldChar w:fldCharType="begin"/>
            </w:r>
            <w:r w:rsidR="00FB019D">
              <w:rPr>
                <w:noProof/>
                <w:webHidden/>
              </w:rPr>
              <w:instrText xml:space="preserve"> PAGEREF _Toc9247824 \h </w:instrText>
            </w:r>
            <w:r w:rsidR="00FB019D">
              <w:rPr>
                <w:noProof/>
                <w:webHidden/>
              </w:rPr>
            </w:r>
            <w:r w:rsidR="00FB019D">
              <w:rPr>
                <w:noProof/>
                <w:webHidden/>
              </w:rPr>
              <w:fldChar w:fldCharType="separate"/>
            </w:r>
            <w:r w:rsidR="00FB019D">
              <w:rPr>
                <w:noProof/>
                <w:webHidden/>
              </w:rPr>
              <w:t>3</w:t>
            </w:r>
            <w:r w:rsidR="00FB019D">
              <w:rPr>
                <w:noProof/>
                <w:webHidden/>
              </w:rPr>
              <w:fldChar w:fldCharType="end"/>
            </w:r>
          </w:hyperlink>
        </w:p>
        <w:p w:rsidR="00A26785" w:rsidRDefault="00F958DB">
          <w:r w:rsidRPr="00221C44">
            <w:rPr>
              <w:bCs/>
              <w:noProof/>
            </w:rPr>
            <w:fldChar w:fldCharType="end"/>
          </w:r>
        </w:p>
      </w:sdtContent>
    </w:sdt>
    <w:p w:rsidR="00566523" w:rsidRPr="00A26785" w:rsidRDefault="00566523">
      <w:pPr>
        <w:spacing w:line="276" w:lineRule="auto"/>
        <w:rPr>
          <w:rFonts w:asciiTheme="minorHAnsi" w:hAnsiTheme="minorHAnsi"/>
        </w:rPr>
      </w:pPr>
      <w:r w:rsidRPr="00A26785">
        <w:rPr>
          <w:rFonts w:asciiTheme="minorHAnsi" w:hAnsiTheme="minorHAnsi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6"/>
        <w:gridCol w:w="3759"/>
      </w:tblGrid>
      <w:tr w:rsidR="009B7C11">
        <w:tc>
          <w:tcPr>
            <w:tcW w:w="7797" w:type="dxa"/>
            <w:shd w:val="clear" w:color="auto" w:fill="D9D9D9"/>
          </w:tcPr>
          <w:p w:rsidR="009B7C11" w:rsidRDefault="00FB019D">
            <w:pPr>
              <w:pStyle w:val="Heading1"/>
              <w:outlineLvl w:val="0"/>
            </w:pPr>
            <w:bookmarkStart w:id="1" w:name="_Toc9247824"/>
            <w:r>
              <w:rPr>
                <w:rFonts w:ascii="Arial" w:hAnsi="Arial"/>
                <w:sz w:val="20"/>
              </w:rPr>
              <w:lastRenderedPageBreak/>
              <w:t>4731 - FirstTestCase</w:t>
            </w:r>
            <w:bookmarkEnd w:id="1"/>
          </w:p>
        </w:tc>
        <w:tc>
          <w:tcPr>
            <w:tcW w:w="2551" w:type="dxa"/>
            <w:shd w:val="clear" w:color="auto" w:fill="D9D9D9"/>
          </w:tcPr>
          <w:p w:rsidR="009B7C11" w:rsidRDefault="009B7C11"/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b/>
              </w:rPr>
              <w:t>Tags:debug</w:t>
            </w:r>
          </w:p>
        </w:tc>
        <w:tc>
          <w:tcPr>
            <w:tcW w:w="4904" w:type="dxa"/>
          </w:tcPr>
          <w:p w:rsidR="009B7C11" w:rsidRDefault="009B7C11"/>
        </w:tc>
      </w:tr>
    </w:tbl>
    <w:p w:rsidR="009B7C11" w:rsidRDefault="009B7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5397"/>
      </w:tblGrid>
      <w:tr w:rsidR="009B7C11">
        <w:tc>
          <w:tcPr>
            <w:tcW w:w="4225" w:type="dxa"/>
            <w:shd w:val="clear" w:color="auto" w:fill="D9D9D9"/>
          </w:tcPr>
          <w:p w:rsidR="009B7C11" w:rsidRDefault="00FB019D">
            <w:r>
              <w:rPr>
                <w:rFonts w:ascii="Calibri(Body)" w:hAnsi="Calibri(Body)"/>
                <w:b/>
                <w:sz w:val="22"/>
              </w:rPr>
              <w:t>Action</w:t>
            </w:r>
          </w:p>
        </w:tc>
        <w:tc>
          <w:tcPr>
            <w:tcW w:w="6095" w:type="dxa"/>
            <w:shd w:val="clear" w:color="auto" w:fill="D9D9D9"/>
          </w:tcPr>
          <w:p w:rsidR="009B7C11" w:rsidRDefault="00FB019D">
            <w:r>
              <w:rPr>
                <w:rFonts w:ascii="Calibri(Body)" w:hAnsi="Calibri(Body)"/>
                <w:b/>
                <w:sz w:val="22"/>
              </w:rPr>
              <w:t>Expected result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aaaasdfasdfasfwerasfarf-----------afkl;dakrope;qkwr;k;fdkapfkiiiiiiii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bbb1. sadfjlka2. safdjkasjasfdsaf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1.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1.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2.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2.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3.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3.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1-1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This is the content of sharedStep 1-1</w:t>
            </w:r>
          </w:p>
        </w:tc>
      </w:tr>
    </w:tbl>
    <w:p w:rsidR="009B7C11" w:rsidRDefault="009B7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4"/>
        <w:gridCol w:w="3771"/>
      </w:tblGrid>
      <w:tr w:rsidR="009B7C11">
        <w:tc>
          <w:tcPr>
            <w:tcW w:w="7797" w:type="dxa"/>
            <w:shd w:val="clear" w:color="auto" w:fill="D9D9D9"/>
          </w:tcPr>
          <w:p w:rsidR="009B7C11" w:rsidRDefault="00FB019D">
            <w:pPr>
              <w:pStyle w:val="Heading1"/>
              <w:outlineLvl w:val="0"/>
            </w:pPr>
            <w:bookmarkStart w:id="2" w:name="_Toc9247825"/>
            <w:r>
              <w:rPr>
                <w:rFonts w:ascii="Arial" w:hAnsi="Arial"/>
                <w:sz w:val="20"/>
              </w:rPr>
              <w:t>4747 - SecondCase</w:t>
            </w:r>
            <w:bookmarkEnd w:id="2"/>
          </w:p>
        </w:tc>
        <w:tc>
          <w:tcPr>
            <w:tcW w:w="2551" w:type="dxa"/>
            <w:shd w:val="clear" w:color="auto" w:fill="D9D9D9"/>
          </w:tcPr>
          <w:p w:rsidR="009B7C11" w:rsidRDefault="009B7C11"/>
        </w:tc>
      </w:tr>
      <w:tr w:rsidR="009B7C11">
        <w:tc>
          <w:tcPr>
            <w:tcW w:w="4904" w:type="dxa"/>
          </w:tcPr>
          <w:p w:rsidR="009B7C11" w:rsidRDefault="009B7C11"/>
        </w:tc>
        <w:tc>
          <w:tcPr>
            <w:tcW w:w="4904" w:type="dxa"/>
          </w:tcPr>
          <w:p w:rsidR="009B7C11" w:rsidRDefault="009B7C11"/>
        </w:tc>
      </w:tr>
    </w:tbl>
    <w:p w:rsidR="009B7C11" w:rsidRDefault="009B7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8"/>
        <w:gridCol w:w="5557"/>
      </w:tblGrid>
      <w:tr w:rsidR="009B7C11">
        <w:tc>
          <w:tcPr>
            <w:tcW w:w="4225" w:type="dxa"/>
            <w:shd w:val="clear" w:color="auto" w:fill="D9D9D9"/>
          </w:tcPr>
          <w:p w:rsidR="009B7C11" w:rsidRDefault="00FB019D">
            <w:r>
              <w:rPr>
                <w:rFonts w:ascii="Calibri(Body)" w:hAnsi="Calibri(Body)"/>
                <w:b/>
                <w:sz w:val="22"/>
              </w:rPr>
              <w:t>Action</w:t>
            </w:r>
          </w:p>
        </w:tc>
        <w:tc>
          <w:tcPr>
            <w:tcW w:w="6095" w:type="dxa"/>
            <w:shd w:val="clear" w:color="auto" w:fill="D9D9D9"/>
          </w:tcPr>
          <w:p w:rsidR="009B7C11" w:rsidRDefault="00FB019D">
            <w:r>
              <w:rPr>
                <w:rFonts w:ascii="Calibri(Body)" w:hAnsi="Calibri(Body)"/>
                <w:b/>
                <w:sz w:val="22"/>
              </w:rPr>
              <w:t>Expected result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c</w:t>
            </w:r>
          </w:p>
        </w:tc>
        <w:tc>
          <w:tcPr>
            <w:tcW w:w="4904" w:type="dxa"/>
          </w:tcPr>
          <w:p w:rsidR="009B7C11" w:rsidRDefault="009B7C11"/>
        </w:tc>
      </w:tr>
    </w:tbl>
    <w:p w:rsidR="009B7C11" w:rsidRDefault="009B7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2"/>
        <w:gridCol w:w="3923"/>
      </w:tblGrid>
      <w:tr w:rsidR="009B7C11">
        <w:tc>
          <w:tcPr>
            <w:tcW w:w="7797" w:type="dxa"/>
            <w:shd w:val="clear" w:color="auto" w:fill="D9D9D9"/>
          </w:tcPr>
          <w:p w:rsidR="009B7C11" w:rsidRDefault="00FB019D">
            <w:pPr>
              <w:pStyle w:val="Heading1"/>
              <w:outlineLvl w:val="0"/>
            </w:pPr>
            <w:bookmarkStart w:id="3" w:name="_Toc9247826"/>
            <w:r>
              <w:rPr>
                <w:rFonts w:ascii="Arial" w:hAnsi="Arial"/>
                <w:sz w:val="20"/>
              </w:rPr>
              <w:t>4748 - ThirdCase</w:t>
            </w:r>
            <w:bookmarkEnd w:id="3"/>
          </w:p>
        </w:tc>
        <w:tc>
          <w:tcPr>
            <w:tcW w:w="2551" w:type="dxa"/>
            <w:shd w:val="clear" w:color="auto" w:fill="D9D9D9"/>
          </w:tcPr>
          <w:p w:rsidR="009B7C11" w:rsidRDefault="00FB019D">
            <w:r>
              <w:rPr>
                <w:rFonts w:ascii="Calibri(Body)" w:hAnsi="Calibri(Body)"/>
                <w:b/>
              </w:rPr>
              <w:t>Automatic testing, no manual testing required</w:t>
            </w:r>
          </w:p>
        </w:tc>
      </w:tr>
      <w:tr w:rsidR="009B7C11">
        <w:tc>
          <w:tcPr>
            <w:tcW w:w="4904" w:type="dxa"/>
          </w:tcPr>
          <w:p w:rsidR="009B7C11" w:rsidRDefault="009B7C11"/>
        </w:tc>
        <w:tc>
          <w:tcPr>
            <w:tcW w:w="4904" w:type="dxa"/>
          </w:tcPr>
          <w:p w:rsidR="009B7C11" w:rsidRDefault="009B7C11"/>
        </w:tc>
      </w:tr>
    </w:tbl>
    <w:p w:rsidR="009B7C11" w:rsidRDefault="009B7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8"/>
        <w:gridCol w:w="5557"/>
      </w:tblGrid>
      <w:tr w:rsidR="009B7C11">
        <w:tc>
          <w:tcPr>
            <w:tcW w:w="4225" w:type="dxa"/>
            <w:shd w:val="clear" w:color="auto" w:fill="D9D9D9"/>
          </w:tcPr>
          <w:p w:rsidR="009B7C11" w:rsidRDefault="00FB019D">
            <w:r>
              <w:rPr>
                <w:rFonts w:ascii="Calibri(Body)" w:hAnsi="Calibri(Body)"/>
                <w:b/>
                <w:sz w:val="22"/>
              </w:rPr>
              <w:t>Action</w:t>
            </w:r>
          </w:p>
        </w:tc>
        <w:tc>
          <w:tcPr>
            <w:tcW w:w="6095" w:type="dxa"/>
            <w:shd w:val="clear" w:color="auto" w:fill="D9D9D9"/>
          </w:tcPr>
          <w:p w:rsidR="009B7C11" w:rsidRDefault="00FB019D">
            <w:r>
              <w:rPr>
                <w:rFonts w:ascii="Calibri(Body)" w:hAnsi="Calibri(Body)"/>
                <w:b/>
                <w:sz w:val="22"/>
              </w:rPr>
              <w:t>Expected result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21e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122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121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31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rewq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ihjfoiHEW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SODIHJ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EWE</w:t>
            </w:r>
          </w:p>
        </w:tc>
      </w:tr>
      <w:tr w:rsidR="009B7C11"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ADD</w:t>
            </w:r>
          </w:p>
        </w:tc>
        <w:tc>
          <w:tcPr>
            <w:tcW w:w="4904" w:type="dxa"/>
          </w:tcPr>
          <w:p w:rsidR="009B7C11" w:rsidRDefault="00FB019D">
            <w:r>
              <w:rPr>
                <w:rFonts w:ascii="Calibri(Body)" w:hAnsi="Calibri(Body)"/>
                <w:sz w:val="22"/>
              </w:rPr>
              <w:t>DSFAFDA</w:t>
            </w:r>
          </w:p>
        </w:tc>
      </w:tr>
    </w:tbl>
    <w:p w:rsidR="009B7C11" w:rsidRDefault="009B7C11"/>
    <w:sectPr w:rsidR="009B7C11" w:rsidSect="00213A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type w:val="continuous"/>
      <w:pgSz w:w="11907" w:h="16840" w:code="9"/>
      <w:pgMar w:top="2410" w:right="851" w:bottom="284" w:left="1247" w:header="68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C26" w:rsidRDefault="00C91C26">
      <w:r>
        <w:separator/>
      </w:r>
    </w:p>
  </w:endnote>
  <w:endnote w:type="continuationSeparator" w:id="0">
    <w:p w:rsidR="00C91C26" w:rsidRDefault="00C9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8" w:rsidRDefault="00EF3C58" w:rsidP="00EF3C58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E19" w:rsidRPr="009D6E19" w:rsidRDefault="009D6E19">
    <w:pPr>
      <w:rPr>
        <w:sz w:val="16"/>
        <w:szCs w:val="16"/>
      </w:rPr>
    </w:pPr>
  </w:p>
  <w:tbl>
    <w:tblPr>
      <w:tblW w:w="9813" w:type="dxa"/>
      <w:tblLayout w:type="fixed"/>
      <w:tblCellMar>
        <w:top w:w="28" w:type="dxa"/>
        <w:left w:w="0" w:type="dxa"/>
        <w:right w:w="113" w:type="dxa"/>
      </w:tblCellMar>
      <w:tblLook w:val="04A0" w:firstRow="1" w:lastRow="0" w:firstColumn="1" w:lastColumn="0" w:noHBand="0" w:noVBand="1"/>
    </w:tblPr>
    <w:tblGrid>
      <w:gridCol w:w="1440"/>
      <w:gridCol w:w="682"/>
      <w:gridCol w:w="146"/>
      <w:gridCol w:w="2364"/>
      <w:gridCol w:w="2373"/>
      <w:gridCol w:w="254"/>
      <w:gridCol w:w="1278"/>
      <w:gridCol w:w="1244"/>
      <w:gridCol w:w="32"/>
    </w:tblGrid>
    <w:tr w:rsidR="00E62750" w:rsidRPr="00E62750" w:rsidTr="00BF61B3">
      <w:trPr>
        <w:trHeight w:val="152"/>
      </w:trPr>
      <w:tc>
        <w:tcPr>
          <w:tcW w:w="2122" w:type="dxa"/>
          <w:gridSpan w:val="2"/>
          <w:shd w:val="clear" w:color="auto" w:fill="auto"/>
        </w:tcPr>
        <w:p w:rsidR="00E62750" w:rsidRPr="00E62750" w:rsidRDefault="00E62750" w:rsidP="00E62750">
          <w:pPr>
            <w:spacing w:line="276" w:lineRule="auto"/>
            <w:rPr>
              <w:rFonts w:eastAsiaTheme="minorEastAsia"/>
              <w:sz w:val="20"/>
              <w:szCs w:val="20"/>
            </w:rPr>
          </w:pPr>
          <w:bookmarkStart w:id="4" w:name="_Hlk8656276"/>
          <w:r w:rsidRPr="00E62750">
            <w:rPr>
              <w:rFonts w:eastAsiaTheme="minorEastAsia"/>
              <w:sz w:val="20"/>
              <w:szCs w:val="20"/>
            </w:rPr>
            <w:t xml:space="preserve">Document ID: </w:t>
          </w:r>
          <w:r w:rsidRPr="00E62750">
            <w:rPr>
              <w:rFonts w:eastAsiaTheme="minorEastAsia" w:cs="Calibri"/>
              <w:bCs/>
              <w:sz w:val="20"/>
              <w:szCs w:val="20"/>
              <w:lang w:eastAsia="zh-CN"/>
            </w:rPr>
            <w:t>G000</w:t>
          </w:r>
        </w:p>
        <w:p w:rsidR="00E62750" w:rsidRPr="00E62750" w:rsidRDefault="00E62750" w:rsidP="00E62750">
          <w:pPr>
            <w:spacing w:line="276" w:lineRule="auto"/>
            <w:rPr>
              <w:rFonts w:eastAsiaTheme="minorEastAsia"/>
              <w:sz w:val="14"/>
              <w:szCs w:val="14"/>
            </w:rPr>
          </w:pPr>
          <w:r w:rsidRPr="00E62750">
            <w:rPr>
              <w:rFonts w:eastAsiaTheme="minorEastAsia"/>
              <w:sz w:val="20"/>
              <w:szCs w:val="20"/>
            </w:rPr>
            <w:t>Version :</w:t>
          </w:r>
          <w:r w:rsidRPr="00E62750">
            <w:rPr>
              <w:rFonts w:eastAsiaTheme="minorEastAsia"/>
              <w:sz w:val="14"/>
              <w:szCs w:val="14"/>
            </w:rPr>
            <w:t xml:space="preserve">     </w:t>
          </w:r>
          <w:r w:rsidRPr="00E62750">
            <w:rPr>
              <w:rFonts w:eastAsiaTheme="minorEastAsia"/>
              <w:sz w:val="20"/>
              <w:szCs w:val="20"/>
            </w:rPr>
            <w:t xml:space="preserve"> 1.0                                    </w:t>
          </w:r>
        </w:p>
      </w:tc>
      <w:tc>
        <w:tcPr>
          <w:tcW w:w="146" w:type="dxa"/>
          <w:shd w:val="clear" w:color="auto" w:fill="auto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eastAsiaTheme="minorEastAsia"/>
              <w:sz w:val="14"/>
              <w:szCs w:val="14"/>
            </w:rPr>
          </w:pPr>
          <w:r w:rsidRPr="00E62750">
            <w:rPr>
              <w:rFonts w:eastAsiaTheme="minorEastAsia"/>
              <w:sz w:val="14"/>
              <w:szCs w:val="14"/>
            </w:rPr>
            <w:t xml:space="preserve">                                   </w:t>
          </w:r>
        </w:p>
      </w:tc>
      <w:tc>
        <w:tcPr>
          <w:tcW w:w="2364" w:type="dxa"/>
          <w:shd w:val="clear" w:color="auto" w:fill="auto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eastAsiaTheme="minorEastAsia"/>
              <w:sz w:val="14"/>
              <w:szCs w:val="14"/>
            </w:rPr>
          </w:pPr>
        </w:p>
      </w:tc>
      <w:tc>
        <w:tcPr>
          <w:tcW w:w="2373" w:type="dxa"/>
          <w:shd w:val="clear" w:color="auto" w:fill="auto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eastAsiaTheme="minorEastAsia"/>
              <w:sz w:val="14"/>
              <w:szCs w:val="14"/>
            </w:rPr>
          </w:pPr>
        </w:p>
      </w:tc>
      <w:tc>
        <w:tcPr>
          <w:tcW w:w="254" w:type="dxa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eastAsiaTheme="minorEastAsia"/>
              <w:sz w:val="12"/>
              <w:szCs w:val="12"/>
            </w:rPr>
          </w:pPr>
        </w:p>
      </w:tc>
      <w:tc>
        <w:tcPr>
          <w:tcW w:w="1278" w:type="dxa"/>
          <w:shd w:val="clear" w:color="auto" w:fill="auto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eastAsiaTheme="minorEastAsia"/>
              <w:sz w:val="14"/>
              <w:szCs w:val="14"/>
              <w:lang w:eastAsia="zh-CN"/>
            </w:rPr>
          </w:pPr>
          <w:r w:rsidRPr="00E62750">
            <w:rPr>
              <w:rFonts w:eastAsiaTheme="minorEastAsia"/>
              <w:sz w:val="20"/>
              <w:szCs w:val="20"/>
            </w:rPr>
            <w:t>Issue Date</w:t>
          </w:r>
          <w:r w:rsidRPr="00E62750">
            <w:rPr>
              <w:rFonts w:eastAsiaTheme="minorEastAsia"/>
              <w:sz w:val="14"/>
              <w:szCs w:val="14"/>
            </w:rPr>
            <w:t xml:space="preserve">: </w:t>
          </w:r>
          <w:r w:rsidRPr="00E62750">
            <w:rPr>
              <w:rFonts w:eastAsiaTheme="minorEastAsia"/>
              <w:sz w:val="20"/>
              <w:szCs w:val="20"/>
            </w:rPr>
            <w:t>2019-</w:t>
          </w:r>
          <w:r w:rsidRPr="00E62750">
            <w:rPr>
              <w:rFonts w:eastAsiaTheme="minorEastAsia"/>
              <w:sz w:val="20"/>
              <w:szCs w:val="20"/>
              <w:lang w:eastAsia="zh-CN"/>
            </w:rPr>
            <w:t>05</w:t>
          </w:r>
          <w:r w:rsidRPr="00E62750">
            <w:rPr>
              <w:rFonts w:eastAsiaTheme="minorEastAsia"/>
              <w:sz w:val="20"/>
              <w:szCs w:val="20"/>
            </w:rPr>
            <w:t>-</w:t>
          </w:r>
          <w:r w:rsidRPr="00E62750">
            <w:rPr>
              <w:rFonts w:eastAsiaTheme="minorEastAsia"/>
              <w:sz w:val="20"/>
              <w:szCs w:val="20"/>
              <w:lang w:eastAsia="zh-CN"/>
            </w:rPr>
            <w:t>05</w:t>
          </w:r>
        </w:p>
      </w:tc>
      <w:tc>
        <w:tcPr>
          <w:tcW w:w="1276" w:type="dxa"/>
          <w:gridSpan w:val="2"/>
          <w:shd w:val="clear" w:color="auto" w:fill="auto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eastAsiaTheme="minorEastAsia"/>
              <w:sz w:val="14"/>
              <w:szCs w:val="14"/>
            </w:rPr>
          </w:pPr>
        </w:p>
      </w:tc>
    </w:tr>
    <w:bookmarkEnd w:id="4"/>
    <w:tr w:rsidR="00E62750" w:rsidRPr="00E62750" w:rsidTr="00BF61B3">
      <w:trPr>
        <w:gridAfter w:val="1"/>
        <w:wAfter w:w="32" w:type="dxa"/>
        <w:trHeight w:val="54"/>
      </w:trPr>
      <w:tc>
        <w:tcPr>
          <w:tcW w:w="1440" w:type="dxa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asciiTheme="minorHAnsi" w:eastAsiaTheme="minorEastAsia" w:hAnsiTheme="minorHAnsi"/>
              <w:sz w:val="14"/>
              <w:szCs w:val="14"/>
            </w:rPr>
          </w:pPr>
        </w:p>
      </w:tc>
      <w:tc>
        <w:tcPr>
          <w:tcW w:w="828" w:type="dxa"/>
          <w:gridSpan w:val="2"/>
          <w:shd w:val="clear" w:color="auto" w:fill="auto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rPr>
              <w:rFonts w:asciiTheme="minorHAnsi" w:eastAsiaTheme="minorEastAsia" w:hAnsiTheme="minorHAnsi"/>
              <w:sz w:val="14"/>
              <w:szCs w:val="14"/>
            </w:rPr>
          </w:pPr>
        </w:p>
      </w:tc>
      <w:tc>
        <w:tcPr>
          <w:tcW w:w="2364" w:type="dxa"/>
          <w:shd w:val="clear" w:color="auto" w:fill="auto"/>
        </w:tcPr>
        <w:p w:rsidR="00E62750" w:rsidRPr="00E62750" w:rsidRDefault="00E62750" w:rsidP="00E62750">
          <w:pPr>
            <w:tabs>
              <w:tab w:val="left" w:pos="2244"/>
            </w:tabs>
            <w:rPr>
              <w:rFonts w:asciiTheme="minorHAnsi" w:eastAsiaTheme="minorEastAsia" w:hAnsiTheme="minorHAnsi"/>
              <w:sz w:val="14"/>
              <w:szCs w:val="14"/>
            </w:rPr>
          </w:pPr>
        </w:p>
      </w:tc>
      <w:tc>
        <w:tcPr>
          <w:tcW w:w="2373" w:type="dxa"/>
          <w:shd w:val="clear" w:color="auto" w:fill="auto"/>
        </w:tcPr>
        <w:p w:rsidR="00E62750" w:rsidRPr="00E62750" w:rsidRDefault="00E62750" w:rsidP="00E62750">
          <w:pPr>
            <w:tabs>
              <w:tab w:val="left" w:pos="2244"/>
            </w:tabs>
            <w:rPr>
              <w:rFonts w:asciiTheme="minorHAnsi" w:eastAsiaTheme="minorEastAsia" w:hAnsiTheme="minorHAnsi"/>
              <w:sz w:val="14"/>
              <w:szCs w:val="14"/>
            </w:rPr>
          </w:pPr>
        </w:p>
      </w:tc>
      <w:tc>
        <w:tcPr>
          <w:tcW w:w="254" w:type="dxa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jc w:val="right"/>
            <w:rPr>
              <w:rFonts w:eastAsiaTheme="minorEastAsia"/>
              <w:sz w:val="12"/>
              <w:szCs w:val="12"/>
            </w:rPr>
          </w:pPr>
        </w:p>
      </w:tc>
      <w:tc>
        <w:tcPr>
          <w:tcW w:w="1278" w:type="dxa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jc w:val="right"/>
            <w:rPr>
              <w:rFonts w:eastAsiaTheme="minorEastAsia"/>
              <w:sz w:val="12"/>
              <w:szCs w:val="12"/>
            </w:rPr>
          </w:pPr>
        </w:p>
      </w:tc>
      <w:tc>
        <w:tcPr>
          <w:tcW w:w="1244" w:type="dxa"/>
        </w:tcPr>
        <w:p w:rsidR="00E62750" w:rsidRPr="00E62750" w:rsidRDefault="00E62750" w:rsidP="00E62750">
          <w:pPr>
            <w:tabs>
              <w:tab w:val="center" w:pos="4536"/>
              <w:tab w:val="right" w:pos="9072"/>
            </w:tabs>
            <w:spacing w:after="80"/>
            <w:rPr>
              <w:rFonts w:eastAsiaTheme="minorEastAsia"/>
            </w:rPr>
          </w:pPr>
          <w:r w:rsidRPr="00E62750">
            <w:rPr>
              <w:rFonts w:eastAsiaTheme="minorEastAsia"/>
            </w:rPr>
            <w:t xml:space="preserve">Page:  </w:t>
          </w:r>
          <w:r w:rsidRPr="00E62750">
            <w:rPr>
              <w:rFonts w:eastAsiaTheme="minorEastAsia"/>
            </w:rPr>
            <w:fldChar w:fldCharType="begin"/>
          </w:r>
          <w:r w:rsidRPr="00E62750">
            <w:rPr>
              <w:rFonts w:eastAsiaTheme="minorEastAsia"/>
            </w:rPr>
            <w:instrText xml:space="preserve"> PAGE  \* Arabic  \* MERGEFORMAT </w:instrText>
          </w:r>
          <w:r w:rsidRPr="00E62750">
            <w:rPr>
              <w:rFonts w:eastAsiaTheme="minorEastAsia"/>
            </w:rPr>
            <w:fldChar w:fldCharType="separate"/>
          </w:r>
          <w:r w:rsidR="001C7DB3">
            <w:rPr>
              <w:rFonts w:eastAsiaTheme="minorEastAsia"/>
              <w:noProof/>
            </w:rPr>
            <w:t>1</w:t>
          </w:r>
          <w:r w:rsidRPr="00E62750">
            <w:rPr>
              <w:rFonts w:eastAsiaTheme="minorEastAsia"/>
            </w:rPr>
            <w:fldChar w:fldCharType="end"/>
          </w:r>
          <w:r w:rsidRPr="00E62750">
            <w:rPr>
              <w:rFonts w:eastAsiaTheme="minorEastAsia"/>
            </w:rPr>
            <w:t xml:space="preserve"> / </w:t>
          </w:r>
          <w:r w:rsidRPr="00E62750">
            <w:rPr>
              <w:rFonts w:eastAsiaTheme="minorEastAsia"/>
              <w:noProof/>
            </w:rPr>
            <w:fldChar w:fldCharType="begin"/>
          </w:r>
          <w:r w:rsidRPr="00E62750">
            <w:rPr>
              <w:rFonts w:eastAsiaTheme="minorEastAsia"/>
              <w:noProof/>
            </w:rPr>
            <w:instrText xml:space="preserve"> NUMPAGES  \* Arabic  \* MERGEFORMAT </w:instrText>
          </w:r>
          <w:r w:rsidRPr="00E62750">
            <w:rPr>
              <w:rFonts w:eastAsiaTheme="minorEastAsia"/>
              <w:noProof/>
            </w:rPr>
            <w:fldChar w:fldCharType="separate"/>
          </w:r>
          <w:r w:rsidR="001C7DB3">
            <w:rPr>
              <w:rFonts w:eastAsiaTheme="minorEastAsia"/>
              <w:noProof/>
            </w:rPr>
            <w:t>3</w:t>
          </w:r>
          <w:r w:rsidRPr="00E62750">
            <w:rPr>
              <w:rFonts w:eastAsiaTheme="minorEastAsia"/>
              <w:noProof/>
            </w:rPr>
            <w:fldChar w:fldCharType="end"/>
          </w:r>
        </w:p>
      </w:tc>
    </w:tr>
  </w:tbl>
  <w:p w:rsidR="00EF3C58" w:rsidRDefault="00EF3C58" w:rsidP="00EF3C58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8" w:rsidRDefault="00EF3C58" w:rsidP="00EF3C58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C26" w:rsidRDefault="00C91C26">
      <w:r>
        <w:separator/>
      </w:r>
    </w:p>
  </w:footnote>
  <w:footnote w:type="continuationSeparator" w:id="0">
    <w:p w:rsidR="00C91C26" w:rsidRDefault="00C9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B42" w:rsidRPr="00EF3C58" w:rsidRDefault="00533B42" w:rsidP="00EF3C5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44"/>
      <w:gridCol w:w="6283"/>
    </w:tblGrid>
    <w:tr w:rsidR="00264813" w:rsidRPr="00A14DEF" w:rsidTr="00B4634B">
      <w:trPr>
        <w:trHeight w:val="898"/>
      </w:trPr>
      <w:tc>
        <w:tcPr>
          <w:tcW w:w="3544" w:type="dxa"/>
          <w:shd w:val="clear" w:color="auto" w:fill="auto"/>
        </w:tcPr>
        <w:p w:rsidR="00264813" w:rsidRPr="00B11A94" w:rsidRDefault="00B11A94" w:rsidP="00AC351E">
          <w:pPr>
            <w:tabs>
              <w:tab w:val="left" w:pos="3825"/>
            </w:tabs>
            <w:rPr>
              <w:b/>
              <w:sz w:val="28"/>
              <w:szCs w:val="28"/>
              <w:lang w:val="en-US"/>
            </w:rPr>
          </w:pPr>
          <w:r w:rsidRPr="00B11A94">
            <w:rPr>
              <w:b/>
              <w:noProof/>
              <w:sz w:val="28"/>
              <w:szCs w:val="28"/>
              <w:vertAlign w:val="superscript"/>
              <w:lang w:val="en-US" w:eastAsia="zh-CN"/>
            </w:rPr>
            <w:drawing>
              <wp:anchor distT="0" distB="0" distL="114300" distR="114300" simplePos="0" relativeHeight="251661312" behindDoc="1" locked="1" layoutInCell="1" allowOverlap="1" wp14:anchorId="3F3758FF" wp14:editId="3F375900">
                <wp:simplePos x="0" y="0"/>
                <wp:positionH relativeFrom="column">
                  <wp:posOffset>0</wp:posOffset>
                </wp:positionH>
                <wp:positionV relativeFrom="page">
                  <wp:posOffset>29210</wp:posOffset>
                </wp:positionV>
                <wp:extent cx="1691640" cy="294640"/>
                <wp:effectExtent l="0" t="0" r="3810" b="0"/>
                <wp:wrapTight wrapText="bothSides">
                  <wp:wrapPolygon edited="0">
                    <wp:start x="0" y="0"/>
                    <wp:lineTo x="0" y="19552"/>
                    <wp:lineTo x="21405" y="19552"/>
                    <wp:lineTo x="21405" y="16759"/>
                    <wp:lineTo x="19703" y="0"/>
                    <wp:lineTo x="0" y="0"/>
                  </wp:wrapPolygon>
                </wp:wrapTight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KA_logo_sRGB_151021_isc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691640" cy="294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83" w:type="dxa"/>
          <w:shd w:val="clear" w:color="auto" w:fill="auto"/>
        </w:tcPr>
        <w:sdt>
          <w:sdtPr>
            <w:rPr>
              <w:rStyle w:val="Strong"/>
              <w:lang w:val="en-US"/>
            </w:rPr>
            <w:alias w:val="Vertraulichkeit"/>
            <w:tag w:val="c68e83fc28654c4a8c92768d4952b29a"/>
            <w:id w:val="-2015913211"/>
            <w:lock w:val="contentLocked"/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f2fbe3b9-10b2-4eda-bf92-2bbf18690cfa' " w:xpath="/ns0:properties[1]/documentManagement[1]/ns3:c68e83fc28654c4a8c92768d4952b29a[1]/ns2:Terms[1]" w:storeItemID="{E061BBDB-8F74-4E95-A668-74EA7D41F317}"/>
            <w:text w:multiLine="1"/>
          </w:sdtPr>
          <w:sdtEndPr>
            <w:rPr>
              <w:rStyle w:val="Strong"/>
            </w:rPr>
          </w:sdtEndPr>
          <w:sdtContent>
            <w:p w:rsidR="00264813" w:rsidRPr="00B11A94" w:rsidRDefault="00FE29CF" w:rsidP="00B11A94">
              <w:pPr>
                <w:tabs>
                  <w:tab w:val="left" w:pos="3825"/>
                </w:tabs>
                <w:jc w:val="right"/>
                <w:rPr>
                  <w:rStyle w:val="Strong"/>
                  <w:lang w:val="en-US"/>
                </w:rPr>
              </w:pPr>
              <w:r w:rsidRPr="00E862C8">
                <w:rPr>
                  <w:rStyle w:val="PlaceholderText"/>
                </w:rPr>
                <w:t>[Vertraulichkeit]</w:t>
              </w:r>
            </w:p>
          </w:sdtContent>
        </w:sdt>
        <w:p w:rsidR="00264813" w:rsidRPr="00B11A94" w:rsidRDefault="00264813" w:rsidP="00C820C1">
          <w:pPr>
            <w:tabs>
              <w:tab w:val="center" w:pos="4536"/>
              <w:tab w:val="right" w:pos="9072"/>
            </w:tabs>
            <w:rPr>
              <w:lang w:val="en-US"/>
            </w:rPr>
          </w:pPr>
        </w:p>
      </w:tc>
    </w:tr>
    <w:tr w:rsidR="00B11A94" w:rsidRPr="00A14DEF" w:rsidTr="00B11A94">
      <w:trPr>
        <w:trHeight w:hRule="exact" w:val="851"/>
      </w:trPr>
      <w:sdt>
        <w:sdtPr>
          <w:rPr>
            <w:rStyle w:val="Strong"/>
            <w:sz w:val="32"/>
            <w:szCs w:val="32"/>
            <w:lang w:val="en-US"/>
          </w:rPr>
          <w:alias w:val="Titel"/>
          <w:tag w:val=""/>
          <w:id w:val="76488663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9827" w:type="dxa"/>
              <w:gridSpan w:val="2"/>
              <w:shd w:val="clear" w:color="auto" w:fill="auto"/>
            </w:tcPr>
            <w:p w:rsidR="00B11A94" w:rsidRPr="00F13B01" w:rsidRDefault="00601EDD" w:rsidP="00601EDD">
              <w:pPr>
                <w:tabs>
                  <w:tab w:val="left" w:pos="3825"/>
                </w:tabs>
                <w:rPr>
                  <w:rStyle w:val="Strong"/>
                  <w:sz w:val="32"/>
                  <w:szCs w:val="32"/>
                  <w:lang w:val="en-US"/>
                </w:rPr>
              </w:pPr>
              <w:r>
                <w:rPr>
                  <w:rStyle w:val="Strong"/>
                  <w:sz w:val="32"/>
                  <w:szCs w:val="32"/>
                </w:rPr>
                <w:t>T</w:t>
              </w:r>
              <w:r w:rsidR="00A80843">
                <w:rPr>
                  <w:rStyle w:val="Strong"/>
                  <w:sz w:val="32"/>
                  <w:szCs w:val="32"/>
                </w:rPr>
                <w:t>est specification</w:t>
              </w:r>
            </w:p>
          </w:tc>
        </w:sdtContent>
      </w:sdt>
    </w:tr>
  </w:tbl>
  <w:p w:rsidR="00264813" w:rsidRPr="00264813" w:rsidRDefault="00264813" w:rsidP="00354859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8" w:rsidRDefault="00EF3C58" w:rsidP="00EF3C58">
    <w:pPr>
      <w:pStyle w:val="Header"/>
      <w:pBdr>
        <w:bottom w:val="none" w:sz="0" w:space="0" w:color="auto"/>
      </w:pBdr>
    </w:pPr>
    <w:r>
      <w:t>bgggggg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A638562A"/>
    <w:lvl w:ilvl="0">
      <w:numFmt w:val="decimal"/>
      <w:pStyle w:val="Zmanuell"/>
      <w:lvlText w:val="*"/>
      <w:lvlJc w:val="left"/>
    </w:lvl>
  </w:abstractNum>
  <w:abstractNum w:abstractNumId="2" w15:restartNumberingAfterBreak="0">
    <w:nsid w:val="0BAD241F"/>
    <w:multiLevelType w:val="hybridMultilevel"/>
    <w:tmpl w:val="4F6A2644"/>
    <w:lvl w:ilvl="0" w:tplc="6B3EB50E">
      <w:start w:val="1"/>
      <w:numFmt w:val="decimal"/>
      <w:pStyle w:val="berschrift-Paragraph"/>
      <w:lvlText w:val="§ %1"/>
      <w:lvlJc w:val="center"/>
      <w:pPr>
        <w:ind w:left="648" w:hanging="360"/>
      </w:pPr>
      <w:rPr>
        <w:rFonts w:asciiTheme="minorHAnsi" w:hAnsiTheme="minorHAnsi" w:hint="default"/>
        <w:sz w:val="32"/>
        <w:szCs w:val="32"/>
      </w:rPr>
    </w:lvl>
    <w:lvl w:ilvl="1" w:tplc="BB46E53A">
      <w:start w:val="1"/>
      <w:numFmt w:val="decimal"/>
      <w:lvlText w:val="1.%2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2" w:tplc="BB46E53A">
      <w:start w:val="1"/>
      <w:numFmt w:val="decimal"/>
      <w:lvlText w:val="1.%3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3" w:tplc="17649E6E">
      <w:start w:val="1"/>
      <w:numFmt w:val="decimal"/>
      <w:lvlText w:val="3.%4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4" w:tplc="10144D04">
      <w:start w:val="1"/>
      <w:numFmt w:val="decimal"/>
      <w:lvlText w:val="5.%5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5" w:tplc="CE948B96">
      <w:start w:val="1"/>
      <w:numFmt w:val="decimal"/>
      <w:lvlText w:val="5.%6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6" w:tplc="10144D04">
      <w:start w:val="1"/>
      <w:numFmt w:val="decimal"/>
      <w:lvlText w:val="5.%7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7" w:tplc="F91C3F3E">
      <w:start w:val="1"/>
      <w:numFmt w:val="decimal"/>
      <w:lvlText w:val="8.%8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8" w:tplc="D8023E9C">
      <w:start w:val="1"/>
      <w:numFmt w:val="decimal"/>
      <w:lvlText w:val="12.%9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</w:abstractNum>
  <w:abstractNum w:abstractNumId="3" w15:restartNumberingAfterBreak="0">
    <w:nsid w:val="101B0F88"/>
    <w:multiLevelType w:val="hybridMultilevel"/>
    <w:tmpl w:val="30A6C0EA"/>
    <w:lvl w:ilvl="0" w:tplc="E94CB4FE">
      <w:start w:val="1"/>
      <w:numFmt w:val="bullet"/>
      <w:pStyle w:val="ZparalleleAblufe"/>
      <w:lvlText w:val="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7605C"/>
    <w:multiLevelType w:val="hybridMultilevel"/>
    <w:tmpl w:val="09A0B1A8"/>
    <w:lvl w:ilvl="0" w:tplc="ADF41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77ACD"/>
    <w:multiLevelType w:val="singleLevel"/>
    <w:tmpl w:val="F86CD976"/>
    <w:lvl w:ilvl="0">
      <w:start w:val="1"/>
      <w:numFmt w:val="decimal"/>
      <w:pStyle w:val="ZStandardnum"/>
      <w:lvlText w:val="%1."/>
      <w:legacy w:legacy="1" w:legacySpace="0" w:legacyIndent="0"/>
      <w:lvlJc w:val="left"/>
      <w:pPr>
        <w:ind w:left="284" w:firstLine="0"/>
      </w:pPr>
      <w:rPr>
        <w:rFonts w:ascii="Arial" w:hAnsi="Arial" w:hint="default"/>
        <w:b w:val="0"/>
        <w:i w:val="0"/>
        <w:strike w:val="0"/>
        <w:sz w:val="24"/>
      </w:rPr>
    </w:lvl>
  </w:abstractNum>
  <w:abstractNum w:abstractNumId="6" w15:restartNumberingAfterBreak="0">
    <w:nsid w:val="2ECE4C51"/>
    <w:multiLevelType w:val="hybridMultilevel"/>
    <w:tmpl w:val="1780D104"/>
    <w:lvl w:ilvl="0" w:tplc="9466B3D4">
      <w:start w:val="1"/>
      <w:numFmt w:val="bullet"/>
      <w:pStyle w:val="ZBlickfang3"/>
      <w:lvlText w:val="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63A65"/>
    <w:multiLevelType w:val="hybridMultilevel"/>
    <w:tmpl w:val="F962A9FA"/>
    <w:lvl w:ilvl="0" w:tplc="5B68170C">
      <w:start w:val="1"/>
      <w:numFmt w:val="bullet"/>
      <w:pStyle w:val="ZAchtungs-Bfang1"/>
      <w:lvlText w:val=""/>
      <w:lvlJc w:val="left"/>
      <w:pPr>
        <w:tabs>
          <w:tab w:val="num" w:pos="680"/>
        </w:tabs>
        <w:ind w:left="680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34C64"/>
    <w:multiLevelType w:val="hybridMultilevel"/>
    <w:tmpl w:val="AD3A2212"/>
    <w:lvl w:ilvl="0" w:tplc="CF6E67A4">
      <w:start w:val="1"/>
      <w:numFmt w:val="bullet"/>
      <w:pStyle w:val="ZBlickfang2"/>
      <w:lvlText w:val="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44C1E"/>
    <w:multiLevelType w:val="hybridMultilevel"/>
    <w:tmpl w:val="A718F4F6"/>
    <w:lvl w:ilvl="0" w:tplc="37926656">
      <w:start w:val="1"/>
      <w:numFmt w:val="bullet"/>
      <w:pStyle w:val="Zautomatisch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023AD"/>
    <w:multiLevelType w:val="hybridMultilevel"/>
    <w:tmpl w:val="D5CA57C0"/>
    <w:lvl w:ilvl="0" w:tplc="14C8B16A">
      <w:start w:val="20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A2249"/>
    <w:multiLevelType w:val="multilevel"/>
    <w:tmpl w:val="FF5C3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0767366"/>
    <w:multiLevelType w:val="hybridMultilevel"/>
    <w:tmpl w:val="E62A6BF6"/>
    <w:lvl w:ilvl="0" w:tplc="F356ED0E">
      <w:start w:val="1"/>
      <w:numFmt w:val="bullet"/>
      <w:pStyle w:val="ZBlickfang1"/>
      <w:lvlText w:val="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7169A"/>
    <w:multiLevelType w:val="hybridMultilevel"/>
    <w:tmpl w:val="7F044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Zmanuell"/>
        <w:lvlText w:val=""/>
        <w:legacy w:legacy="1" w:legacySpace="0" w:legacyIndent="397"/>
        <w:lvlJc w:val="left"/>
        <w:pPr>
          <w:ind w:left="397" w:hanging="397"/>
        </w:pPr>
        <w:rPr>
          <w:rFonts w:ascii="Wingdings" w:hAnsi="Wingdings" w:hint="default"/>
          <w:sz w:val="32"/>
        </w:rPr>
      </w:lvl>
    </w:lvlOverride>
  </w:num>
  <w:num w:numId="3">
    <w:abstractNumId w:val="5"/>
  </w:num>
  <w:num w:numId="4">
    <w:abstractNumId w:val="8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0"/>
  </w:num>
  <w:num w:numId="13">
    <w:abstractNumId w:val="2"/>
  </w:num>
  <w:num w:numId="14">
    <w:abstractNumId w:val="11"/>
  </w:num>
  <w:num w:numId="1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9" w:dllVersion="512" w:checkStyle="1"/>
  <w:attachedTemplate r:id="rId1"/>
  <w:defaultTabStop w:val="720"/>
  <w:hyphenationZone w:val="39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stroke="f"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99"/>
    <w:rsid w:val="00003309"/>
    <w:rsid w:val="00016FBE"/>
    <w:rsid w:val="000428D0"/>
    <w:rsid w:val="00061257"/>
    <w:rsid w:val="000820F5"/>
    <w:rsid w:val="00090FC6"/>
    <w:rsid w:val="000C2930"/>
    <w:rsid w:val="000C51FF"/>
    <w:rsid w:val="000F17DA"/>
    <w:rsid w:val="000F280D"/>
    <w:rsid w:val="001354AA"/>
    <w:rsid w:val="00147958"/>
    <w:rsid w:val="00150717"/>
    <w:rsid w:val="00155AE5"/>
    <w:rsid w:val="0017106B"/>
    <w:rsid w:val="0017342E"/>
    <w:rsid w:val="001756C2"/>
    <w:rsid w:val="00182681"/>
    <w:rsid w:val="001A0C7B"/>
    <w:rsid w:val="001A53F6"/>
    <w:rsid w:val="001B0B10"/>
    <w:rsid w:val="001B4EBD"/>
    <w:rsid w:val="001C4A6B"/>
    <w:rsid w:val="001C4F80"/>
    <w:rsid w:val="001C765C"/>
    <w:rsid w:val="001C7DB3"/>
    <w:rsid w:val="001D03DB"/>
    <w:rsid w:val="001E47F5"/>
    <w:rsid w:val="001F33B8"/>
    <w:rsid w:val="001F557D"/>
    <w:rsid w:val="00204D6C"/>
    <w:rsid w:val="00211D77"/>
    <w:rsid w:val="00213A45"/>
    <w:rsid w:val="002206B3"/>
    <w:rsid w:val="00221C44"/>
    <w:rsid w:val="0023598A"/>
    <w:rsid w:val="00240A30"/>
    <w:rsid w:val="00247557"/>
    <w:rsid w:val="00250F9F"/>
    <w:rsid w:val="00261103"/>
    <w:rsid w:val="00264813"/>
    <w:rsid w:val="00282967"/>
    <w:rsid w:val="00290E61"/>
    <w:rsid w:val="00293B12"/>
    <w:rsid w:val="00297AD2"/>
    <w:rsid w:val="002A73EE"/>
    <w:rsid w:val="002B1391"/>
    <w:rsid w:val="002B1545"/>
    <w:rsid w:val="002D4891"/>
    <w:rsid w:val="002E72AE"/>
    <w:rsid w:val="00300A12"/>
    <w:rsid w:val="00310BE6"/>
    <w:rsid w:val="0031704A"/>
    <w:rsid w:val="003334B9"/>
    <w:rsid w:val="00341B19"/>
    <w:rsid w:val="003428F9"/>
    <w:rsid w:val="003471EE"/>
    <w:rsid w:val="00354859"/>
    <w:rsid w:val="00386948"/>
    <w:rsid w:val="003976E7"/>
    <w:rsid w:val="003A047E"/>
    <w:rsid w:val="003A23C8"/>
    <w:rsid w:val="003D6DE8"/>
    <w:rsid w:val="003D761D"/>
    <w:rsid w:val="003E7FA3"/>
    <w:rsid w:val="003F60A5"/>
    <w:rsid w:val="00400299"/>
    <w:rsid w:val="00403947"/>
    <w:rsid w:val="004334B9"/>
    <w:rsid w:val="0044225C"/>
    <w:rsid w:val="00445054"/>
    <w:rsid w:val="0045099D"/>
    <w:rsid w:val="00471BF0"/>
    <w:rsid w:val="004724B9"/>
    <w:rsid w:val="00475EF6"/>
    <w:rsid w:val="00477C06"/>
    <w:rsid w:val="004C208F"/>
    <w:rsid w:val="004C2E54"/>
    <w:rsid w:val="004D0654"/>
    <w:rsid w:val="004D7B82"/>
    <w:rsid w:val="004E430F"/>
    <w:rsid w:val="004E7970"/>
    <w:rsid w:val="004E7D51"/>
    <w:rsid w:val="004F530C"/>
    <w:rsid w:val="00501438"/>
    <w:rsid w:val="005271C9"/>
    <w:rsid w:val="0052768C"/>
    <w:rsid w:val="00533B42"/>
    <w:rsid w:val="00535B20"/>
    <w:rsid w:val="00541E4B"/>
    <w:rsid w:val="00552E99"/>
    <w:rsid w:val="005557EE"/>
    <w:rsid w:val="00566523"/>
    <w:rsid w:val="00581477"/>
    <w:rsid w:val="005921CF"/>
    <w:rsid w:val="005924DB"/>
    <w:rsid w:val="005A12C7"/>
    <w:rsid w:val="005A42BB"/>
    <w:rsid w:val="005E2646"/>
    <w:rsid w:val="00601EDD"/>
    <w:rsid w:val="00606625"/>
    <w:rsid w:val="00610BEA"/>
    <w:rsid w:val="00640A7C"/>
    <w:rsid w:val="00643692"/>
    <w:rsid w:val="00643F08"/>
    <w:rsid w:val="006526C0"/>
    <w:rsid w:val="00666231"/>
    <w:rsid w:val="00681D51"/>
    <w:rsid w:val="00691004"/>
    <w:rsid w:val="006C50B8"/>
    <w:rsid w:val="006D7647"/>
    <w:rsid w:val="006E1B73"/>
    <w:rsid w:val="006F4DF5"/>
    <w:rsid w:val="007104D3"/>
    <w:rsid w:val="00722A90"/>
    <w:rsid w:val="00725258"/>
    <w:rsid w:val="00740CDF"/>
    <w:rsid w:val="0075414E"/>
    <w:rsid w:val="0075523B"/>
    <w:rsid w:val="00755CB5"/>
    <w:rsid w:val="00795DD6"/>
    <w:rsid w:val="007A5A25"/>
    <w:rsid w:val="007C7C6C"/>
    <w:rsid w:val="007D1A0D"/>
    <w:rsid w:val="007D6739"/>
    <w:rsid w:val="00801AD4"/>
    <w:rsid w:val="0080547B"/>
    <w:rsid w:val="00821CF3"/>
    <w:rsid w:val="00824353"/>
    <w:rsid w:val="00826EAB"/>
    <w:rsid w:val="00837A92"/>
    <w:rsid w:val="00847CDB"/>
    <w:rsid w:val="00855BD5"/>
    <w:rsid w:val="00856843"/>
    <w:rsid w:val="00861252"/>
    <w:rsid w:val="008702CD"/>
    <w:rsid w:val="0088326A"/>
    <w:rsid w:val="0089336A"/>
    <w:rsid w:val="008A1954"/>
    <w:rsid w:val="008A3030"/>
    <w:rsid w:val="008A7663"/>
    <w:rsid w:val="008C09C2"/>
    <w:rsid w:val="008E6458"/>
    <w:rsid w:val="008F4036"/>
    <w:rsid w:val="008F557C"/>
    <w:rsid w:val="009118B4"/>
    <w:rsid w:val="00916E6D"/>
    <w:rsid w:val="00934C1A"/>
    <w:rsid w:val="0094024C"/>
    <w:rsid w:val="00940327"/>
    <w:rsid w:val="00954D28"/>
    <w:rsid w:val="00957145"/>
    <w:rsid w:val="00971FCA"/>
    <w:rsid w:val="009861B4"/>
    <w:rsid w:val="00994F8C"/>
    <w:rsid w:val="009965B1"/>
    <w:rsid w:val="009A46B5"/>
    <w:rsid w:val="009B483B"/>
    <w:rsid w:val="009B7C11"/>
    <w:rsid w:val="009C6787"/>
    <w:rsid w:val="009D227A"/>
    <w:rsid w:val="009D6E19"/>
    <w:rsid w:val="009F507F"/>
    <w:rsid w:val="00A06594"/>
    <w:rsid w:val="00A11E76"/>
    <w:rsid w:val="00A15306"/>
    <w:rsid w:val="00A26785"/>
    <w:rsid w:val="00A27CF2"/>
    <w:rsid w:val="00A333F2"/>
    <w:rsid w:val="00A6348B"/>
    <w:rsid w:val="00A66FAD"/>
    <w:rsid w:val="00A75F59"/>
    <w:rsid w:val="00A80843"/>
    <w:rsid w:val="00A91AAE"/>
    <w:rsid w:val="00A97D8C"/>
    <w:rsid w:val="00AA20DD"/>
    <w:rsid w:val="00AC351E"/>
    <w:rsid w:val="00AD4BD4"/>
    <w:rsid w:val="00AE1DCC"/>
    <w:rsid w:val="00B11A94"/>
    <w:rsid w:val="00B257CD"/>
    <w:rsid w:val="00B304FB"/>
    <w:rsid w:val="00B33EF7"/>
    <w:rsid w:val="00B36E37"/>
    <w:rsid w:val="00B44E46"/>
    <w:rsid w:val="00B44F49"/>
    <w:rsid w:val="00B4634B"/>
    <w:rsid w:val="00B51F66"/>
    <w:rsid w:val="00B5436E"/>
    <w:rsid w:val="00B76F3F"/>
    <w:rsid w:val="00BB785A"/>
    <w:rsid w:val="00BD49BF"/>
    <w:rsid w:val="00BD5205"/>
    <w:rsid w:val="00BD7BFE"/>
    <w:rsid w:val="00BE1880"/>
    <w:rsid w:val="00BE53B6"/>
    <w:rsid w:val="00BE69BE"/>
    <w:rsid w:val="00BF00B2"/>
    <w:rsid w:val="00C03535"/>
    <w:rsid w:val="00C04C7B"/>
    <w:rsid w:val="00C06F0F"/>
    <w:rsid w:val="00C07DDE"/>
    <w:rsid w:val="00C12722"/>
    <w:rsid w:val="00C23D27"/>
    <w:rsid w:val="00C320A3"/>
    <w:rsid w:val="00C32B1F"/>
    <w:rsid w:val="00C475CF"/>
    <w:rsid w:val="00C5296C"/>
    <w:rsid w:val="00C62E87"/>
    <w:rsid w:val="00C91C26"/>
    <w:rsid w:val="00C927B7"/>
    <w:rsid w:val="00C95AA0"/>
    <w:rsid w:val="00CA2C00"/>
    <w:rsid w:val="00CA4591"/>
    <w:rsid w:val="00CB44FA"/>
    <w:rsid w:val="00CB506D"/>
    <w:rsid w:val="00D152A2"/>
    <w:rsid w:val="00D176DD"/>
    <w:rsid w:val="00D245EB"/>
    <w:rsid w:val="00D42CF1"/>
    <w:rsid w:val="00D52E1F"/>
    <w:rsid w:val="00D745CE"/>
    <w:rsid w:val="00D81143"/>
    <w:rsid w:val="00D94C91"/>
    <w:rsid w:val="00DB4167"/>
    <w:rsid w:val="00DE1CAF"/>
    <w:rsid w:val="00DF0EC0"/>
    <w:rsid w:val="00DF46E2"/>
    <w:rsid w:val="00DF7E75"/>
    <w:rsid w:val="00E0200A"/>
    <w:rsid w:val="00E30452"/>
    <w:rsid w:val="00E34FD2"/>
    <w:rsid w:val="00E60F60"/>
    <w:rsid w:val="00E613A0"/>
    <w:rsid w:val="00E62750"/>
    <w:rsid w:val="00E66504"/>
    <w:rsid w:val="00E76BDD"/>
    <w:rsid w:val="00E7713A"/>
    <w:rsid w:val="00E83F82"/>
    <w:rsid w:val="00E850BC"/>
    <w:rsid w:val="00EA552D"/>
    <w:rsid w:val="00EA7CBC"/>
    <w:rsid w:val="00EC4513"/>
    <w:rsid w:val="00ED21F1"/>
    <w:rsid w:val="00EF3C58"/>
    <w:rsid w:val="00F02570"/>
    <w:rsid w:val="00F1341C"/>
    <w:rsid w:val="00F13B01"/>
    <w:rsid w:val="00F22FD0"/>
    <w:rsid w:val="00F31DDF"/>
    <w:rsid w:val="00F41F0D"/>
    <w:rsid w:val="00F46595"/>
    <w:rsid w:val="00F53168"/>
    <w:rsid w:val="00F62C24"/>
    <w:rsid w:val="00F641C6"/>
    <w:rsid w:val="00F648B8"/>
    <w:rsid w:val="00F70841"/>
    <w:rsid w:val="00F71395"/>
    <w:rsid w:val="00F75F9B"/>
    <w:rsid w:val="00F905C1"/>
    <w:rsid w:val="00F956B3"/>
    <w:rsid w:val="00F958DB"/>
    <w:rsid w:val="00FB019D"/>
    <w:rsid w:val="00FB09A6"/>
    <w:rsid w:val="00FE0395"/>
    <w:rsid w:val="00FE29CF"/>
    <w:rsid w:val="00FF439C"/>
    <w:rsid w:val="00FF7330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."/>
  <w:listSeparator w:val=","/>
  <w14:docId w14:val="64623649"/>
  <w15:docId w15:val="{A945914C-0F80-4977-81FD-34BFE472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5AA0"/>
    <w:pPr>
      <w:spacing w:line="240" w:lineRule="auto"/>
    </w:pPr>
  </w:style>
  <w:style w:type="paragraph" w:styleId="Heading1">
    <w:name w:val="heading 1"/>
    <w:basedOn w:val="Standardtext"/>
    <w:next w:val="Standardtext"/>
    <w:link w:val="Heading1Char"/>
    <w:uiPriority w:val="9"/>
    <w:qFormat/>
    <w:rsid w:val="000428D0"/>
    <w:pPr>
      <w:tabs>
        <w:tab w:val="left" w:pos="851"/>
      </w:tabs>
      <w:spacing w:before="120" w:line="240" w:lineRule="auto"/>
      <w:outlineLvl w:val="0"/>
    </w:pPr>
    <w:rPr>
      <w:rFonts w:ascii="Calibri" w:hAnsi="Calibri"/>
      <w:b/>
      <w:sz w:val="32"/>
    </w:rPr>
  </w:style>
  <w:style w:type="paragraph" w:styleId="Heading2">
    <w:name w:val="heading 2"/>
    <w:basedOn w:val="Standardtext"/>
    <w:next w:val="Standardtext"/>
    <w:link w:val="Heading2Char"/>
    <w:uiPriority w:val="9"/>
    <w:qFormat/>
    <w:rsid w:val="0075523B"/>
    <w:pPr>
      <w:numPr>
        <w:ilvl w:val="1"/>
        <w:numId w:val="1"/>
      </w:numPr>
      <w:tabs>
        <w:tab w:val="left" w:pos="0"/>
      </w:tabs>
      <w:spacing w:before="60" w:line="240" w:lineRule="auto"/>
      <w:ind w:left="851" w:hanging="851"/>
      <w:outlineLvl w:val="1"/>
    </w:pPr>
    <w:rPr>
      <w:rFonts w:ascii="Calibri" w:hAnsi="Calibri"/>
      <w:b/>
      <w:sz w:val="28"/>
    </w:rPr>
  </w:style>
  <w:style w:type="paragraph" w:styleId="Heading3">
    <w:name w:val="heading 3"/>
    <w:basedOn w:val="Heading2"/>
    <w:next w:val="Standardtext"/>
    <w:link w:val="Heading3Char"/>
    <w:uiPriority w:val="9"/>
    <w:qFormat/>
    <w:rsid w:val="0075523B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Standardtext"/>
    <w:link w:val="Heading4Char"/>
    <w:uiPriority w:val="9"/>
    <w:qFormat/>
    <w:rsid w:val="0075523B"/>
    <w:pPr>
      <w:numPr>
        <w:ilvl w:val="3"/>
      </w:numPr>
      <w:tabs>
        <w:tab w:val="left" w:pos="1134"/>
      </w:tabs>
      <w:outlineLvl w:val="3"/>
    </w:pPr>
    <w:rPr>
      <w:sz w:val="22"/>
    </w:rPr>
  </w:style>
  <w:style w:type="paragraph" w:styleId="Heading5">
    <w:name w:val="heading 5"/>
    <w:basedOn w:val="Heading4"/>
    <w:link w:val="Heading5Char"/>
    <w:uiPriority w:val="9"/>
    <w:qFormat/>
    <w:rsid w:val="00B44E46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Standardtext"/>
    <w:qFormat/>
    <w:rsid w:val="00826EAB"/>
    <w:pPr>
      <w:numPr>
        <w:ilvl w:val="5"/>
        <w:numId w:val="1"/>
      </w:numPr>
      <w:tabs>
        <w:tab w:val="left" w:pos="0"/>
      </w:tabs>
      <w:spacing w:before="0" w:line="240" w:lineRule="auto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Standardtext"/>
    <w:qFormat/>
    <w:rsid w:val="00826EAB"/>
    <w:pPr>
      <w:numPr>
        <w:ilvl w:val="6"/>
        <w:numId w:val="1"/>
      </w:numPr>
      <w:tabs>
        <w:tab w:val="left" w:pos="0"/>
      </w:tabs>
      <w:spacing w:before="0" w:line="240" w:lineRule="auto"/>
      <w:outlineLvl w:val="6"/>
    </w:pPr>
    <w:rPr>
      <w:rFonts w:ascii="Calibri" w:hAnsi="Calibri"/>
      <w:sz w:val="22"/>
    </w:rPr>
  </w:style>
  <w:style w:type="paragraph" w:styleId="Heading8">
    <w:name w:val="heading 8"/>
    <w:basedOn w:val="Heading7"/>
    <w:next w:val="Standardtext"/>
    <w:qFormat/>
    <w:pPr>
      <w:numPr>
        <w:ilvl w:val="7"/>
      </w:numPr>
      <w:outlineLvl w:val="7"/>
    </w:pPr>
    <w:rPr>
      <w:i/>
    </w:rPr>
  </w:style>
  <w:style w:type="paragraph" w:styleId="Heading9">
    <w:name w:val="heading 9"/>
    <w:basedOn w:val="Heading8"/>
    <w:qFormat/>
    <w:rsid w:val="00B44F49"/>
    <w:pPr>
      <w:numPr>
        <w:ilvl w:val="8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pPr>
      <w:spacing w:before="180" w:line="360" w:lineRule="atLeast"/>
    </w:pPr>
    <w:rPr>
      <w:rFonts w:ascii="Arial" w:hAnsi="Arial"/>
      <w:sz w:val="24"/>
    </w:rPr>
  </w:style>
  <w:style w:type="paragraph" w:styleId="TOC3">
    <w:name w:val="toc 3"/>
    <w:basedOn w:val="Standardtext"/>
    <w:uiPriority w:val="39"/>
    <w:rsid w:val="00A91AAE"/>
    <w:pPr>
      <w:tabs>
        <w:tab w:val="right" w:leader="dot" w:pos="9638"/>
      </w:tabs>
      <w:spacing w:before="0" w:line="240" w:lineRule="exact"/>
      <w:ind w:left="851" w:hanging="851"/>
    </w:pPr>
    <w:rPr>
      <w:rFonts w:ascii="Calibri" w:hAnsi="Calibri"/>
      <w:sz w:val="26"/>
    </w:rPr>
  </w:style>
  <w:style w:type="paragraph" w:styleId="TOC2">
    <w:name w:val="toc 2"/>
    <w:basedOn w:val="Standardtext"/>
    <w:uiPriority w:val="39"/>
    <w:rsid w:val="00C475CF"/>
    <w:pPr>
      <w:tabs>
        <w:tab w:val="right" w:leader="dot" w:pos="9638"/>
      </w:tabs>
      <w:spacing w:before="0" w:line="240" w:lineRule="exact"/>
      <w:ind w:left="851" w:hanging="851"/>
    </w:pPr>
    <w:rPr>
      <w:rFonts w:ascii="Calibri" w:hAnsi="Calibri"/>
      <w:sz w:val="26"/>
    </w:rPr>
  </w:style>
  <w:style w:type="paragraph" w:styleId="TOC1">
    <w:name w:val="toc 1"/>
    <w:basedOn w:val="TOCHeading"/>
    <w:autoRedefine/>
    <w:uiPriority w:val="39"/>
    <w:rsid w:val="00C475CF"/>
    <w:pPr>
      <w:tabs>
        <w:tab w:val="right" w:leader="dot" w:pos="9638"/>
      </w:tabs>
      <w:spacing w:before="120" w:after="60" w:line="240" w:lineRule="exact"/>
      <w:ind w:left="851" w:hanging="851"/>
    </w:pPr>
    <w:rPr>
      <w:rFonts w:ascii="Calibri" w:hAnsi="Calibri"/>
      <w:color w:val="auto"/>
      <w:sz w:val="26"/>
    </w:rPr>
  </w:style>
  <w:style w:type="paragraph" w:styleId="Footer">
    <w:name w:val="footer"/>
    <w:basedOn w:val="Normal"/>
    <w:link w:val="FooterChar"/>
    <w:semiHidden/>
    <w:pPr>
      <w:pBdr>
        <w:top w:val="single" w:sz="6" w:space="4" w:color="auto"/>
      </w:pBdr>
      <w:tabs>
        <w:tab w:val="center" w:pos="4820"/>
        <w:tab w:val="right" w:pos="9639"/>
      </w:tabs>
      <w:spacing w:line="240" w:lineRule="exact"/>
    </w:pPr>
    <w:rPr>
      <w:sz w:val="16"/>
    </w:rPr>
  </w:style>
  <w:style w:type="paragraph" w:styleId="Header">
    <w:name w:val="header"/>
    <w:basedOn w:val="Normal"/>
    <w:semiHidden/>
    <w:pPr>
      <w:pBdr>
        <w:bottom w:val="single" w:sz="6" w:space="4" w:color="auto"/>
      </w:pBdr>
      <w:tabs>
        <w:tab w:val="right" w:pos="9639"/>
      </w:tabs>
    </w:pPr>
  </w:style>
  <w:style w:type="paragraph" w:styleId="Title">
    <w:name w:val="Title"/>
    <w:basedOn w:val="Thema"/>
    <w:qFormat/>
    <w:rsid w:val="00C95AA0"/>
    <w:rPr>
      <w:rFonts w:ascii="Calibri" w:hAnsi="Calibri"/>
    </w:rPr>
  </w:style>
  <w:style w:type="paragraph" w:customStyle="1" w:styleId="Thema">
    <w:name w:val="Thema"/>
    <w:basedOn w:val="Standardtext"/>
    <w:pPr>
      <w:spacing w:line="720" w:lineRule="exact"/>
      <w:jc w:val="center"/>
    </w:pPr>
    <w:rPr>
      <w:b/>
      <w:sz w:val="48"/>
    </w:rPr>
  </w:style>
  <w:style w:type="paragraph" w:customStyle="1" w:styleId="Z16ptfli">
    <w:name w:val="Z_16 pt f li"/>
    <w:basedOn w:val="Standardtext"/>
    <w:pPr>
      <w:spacing w:before="0" w:after="120" w:line="360" w:lineRule="exact"/>
    </w:pPr>
    <w:rPr>
      <w:b/>
      <w:bCs/>
      <w:sz w:val="32"/>
    </w:rPr>
  </w:style>
  <w:style w:type="paragraph" w:customStyle="1" w:styleId="ZAchtungs-Bfang1">
    <w:name w:val="Z_Achtungs-B`fang 1"/>
    <w:basedOn w:val="ZAchtungstext"/>
    <w:pPr>
      <w:keepLines/>
      <w:numPr>
        <w:numId w:val="7"/>
      </w:numPr>
      <w:tabs>
        <w:tab w:val="clear" w:pos="680"/>
      </w:tabs>
      <w:ind w:left="568" w:hanging="284"/>
    </w:pPr>
    <w:rPr>
      <w:bCs w:val="0"/>
    </w:rPr>
  </w:style>
  <w:style w:type="paragraph" w:customStyle="1" w:styleId="ZAchtungstext">
    <w:name w:val="Z_Achtungstext"/>
    <w:basedOn w:val="Standardtext"/>
    <w:pPr>
      <w:ind w:left="284" w:right="284"/>
    </w:pPr>
    <w:rPr>
      <w:bCs/>
    </w:rPr>
  </w:style>
  <w:style w:type="paragraph" w:styleId="BodyText">
    <w:name w:val="Body Text"/>
    <w:basedOn w:val="Normal"/>
    <w:semiHidden/>
  </w:style>
  <w:style w:type="paragraph" w:customStyle="1" w:styleId="ZBlickfang2">
    <w:name w:val="Z_Blickfang 2"/>
    <w:basedOn w:val="ZBlickfang1"/>
    <w:next w:val="Standardtext"/>
    <w:pPr>
      <w:numPr>
        <w:numId w:val="4"/>
      </w:numPr>
    </w:pPr>
  </w:style>
  <w:style w:type="paragraph" w:customStyle="1" w:styleId="ZBlickfang3">
    <w:name w:val="Z_Blickfang 3"/>
    <w:basedOn w:val="ZBlickfang1"/>
    <w:pPr>
      <w:numPr>
        <w:numId w:val="6"/>
      </w:numPr>
    </w:pPr>
  </w:style>
  <w:style w:type="paragraph" w:customStyle="1" w:styleId="ZFirmTechDaten">
    <w:name w:val="Z_FirmTechDaten"/>
    <w:basedOn w:val="Standardtext"/>
    <w:pPr>
      <w:spacing w:after="120" w:line="300" w:lineRule="exact"/>
      <w:jc w:val="center"/>
    </w:pPr>
    <w:rPr>
      <w:bCs/>
      <w:sz w:val="20"/>
    </w:rPr>
  </w:style>
  <w:style w:type="paragraph" w:customStyle="1" w:styleId="ZStandardnum">
    <w:name w:val="Z_Standardnum"/>
    <w:basedOn w:val="Standardtext"/>
    <w:next w:val="Standardtext"/>
    <w:pPr>
      <w:numPr>
        <w:numId w:val="3"/>
      </w:numPr>
      <w:ind w:left="851" w:hanging="567"/>
    </w:pPr>
    <w:rPr>
      <w:bCs/>
    </w:rPr>
  </w:style>
  <w:style w:type="paragraph" w:customStyle="1" w:styleId="ZCopyright">
    <w:name w:val="Z_Copyright"/>
    <w:basedOn w:val="Standardtext"/>
    <w:pPr>
      <w:spacing w:before="120" w:after="120" w:line="288" w:lineRule="auto"/>
      <w:ind w:left="1"/>
      <w:jc w:val="center"/>
    </w:pPr>
    <w:rPr>
      <w:bCs/>
      <w:sz w:val="14"/>
    </w:rPr>
  </w:style>
  <w:style w:type="paragraph" w:customStyle="1" w:styleId="ZLeereSeite">
    <w:name w:val="Z_Leere Seite"/>
    <w:basedOn w:val="Standardtext"/>
    <w:pPr>
      <w:spacing w:before="6000" w:after="120" w:line="240" w:lineRule="atLeast"/>
      <w:jc w:val="center"/>
    </w:pPr>
    <w:rPr>
      <w:bCs/>
    </w:rPr>
  </w:style>
  <w:style w:type="paragraph" w:customStyle="1" w:styleId="Z9pt">
    <w:name w:val="Z_9 pt"/>
    <w:basedOn w:val="Standardtext"/>
    <w:pPr>
      <w:spacing w:after="120" w:line="270" w:lineRule="exact"/>
    </w:pPr>
    <w:rPr>
      <w:b/>
      <w:bCs/>
      <w:sz w:val="18"/>
    </w:rPr>
  </w:style>
  <w:style w:type="paragraph" w:customStyle="1" w:styleId="Z9ptmittig">
    <w:name w:val="Z_9 pt mittig"/>
    <w:basedOn w:val="Z9pt"/>
    <w:pPr>
      <w:jc w:val="center"/>
    </w:pPr>
  </w:style>
  <w:style w:type="paragraph" w:customStyle="1" w:styleId="Zbertext">
    <w:name w:val="Z_Übertext"/>
    <w:basedOn w:val="Standardtext"/>
    <w:next w:val="Standardtext"/>
    <w:pPr>
      <w:spacing w:before="0" w:line="240" w:lineRule="auto"/>
    </w:pPr>
    <w:rPr>
      <w:b/>
    </w:rPr>
  </w:style>
  <w:style w:type="paragraph" w:customStyle="1" w:styleId="Zmanuell">
    <w:name w:val="Z_manuell"/>
    <w:basedOn w:val="Standardtext"/>
    <w:pPr>
      <w:numPr>
        <w:numId w:val="2"/>
      </w:numPr>
    </w:pPr>
  </w:style>
  <w:style w:type="paragraph" w:customStyle="1" w:styleId="Zautomatisch">
    <w:name w:val="Z_automatisch"/>
    <w:basedOn w:val="Standardtext"/>
    <w:pPr>
      <w:numPr>
        <w:numId w:val="8"/>
      </w:numPr>
    </w:pPr>
  </w:style>
  <w:style w:type="paragraph" w:styleId="TOC4">
    <w:name w:val="toc 4"/>
    <w:basedOn w:val="Normal"/>
    <w:next w:val="Normal"/>
    <w:autoRedefine/>
    <w:uiPriority w:val="39"/>
    <w:rsid w:val="00F70841"/>
    <w:pPr>
      <w:tabs>
        <w:tab w:val="right" w:pos="9639"/>
      </w:tabs>
      <w:ind w:left="1021" w:hanging="1021"/>
    </w:pPr>
    <w:rPr>
      <w:sz w:val="24"/>
    </w:rPr>
  </w:style>
  <w:style w:type="paragraph" w:customStyle="1" w:styleId="ZparalleleAblufe">
    <w:name w:val="Z_parallele Abläufe"/>
    <w:basedOn w:val="ZBlickfang2"/>
    <w:pPr>
      <w:numPr>
        <w:numId w:val="9"/>
      </w:numPr>
    </w:pPr>
  </w:style>
  <w:style w:type="paragraph" w:styleId="TOC5">
    <w:name w:val="toc 5"/>
    <w:basedOn w:val="Normal"/>
    <w:next w:val="Normal"/>
    <w:autoRedefine/>
    <w:uiPriority w:val="39"/>
    <w:rsid w:val="00F70841"/>
    <w:pPr>
      <w:tabs>
        <w:tab w:val="right" w:pos="9639"/>
      </w:tabs>
      <w:ind w:left="1021" w:hanging="1021"/>
    </w:pPr>
  </w:style>
  <w:style w:type="paragraph" w:customStyle="1" w:styleId="ZBlickfang1">
    <w:name w:val="Z_Blickfang 1"/>
    <w:basedOn w:val="Standardtext"/>
    <w:next w:val="Standardtext"/>
    <w:pPr>
      <w:numPr>
        <w:numId w:val="5"/>
      </w:numPr>
      <w:tabs>
        <w:tab w:val="clear" w:pos="397"/>
      </w:tabs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D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semiHidden/>
    <w:rsid w:val="00E30452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2C7"/>
    <w:pPr>
      <w:keepNext/>
      <w:keepLines/>
      <w:widowControl w:val="0"/>
      <w:tabs>
        <w:tab w:val="clear" w:pos="851"/>
      </w:tabs>
      <w:spacing w:before="480" w:line="360" w:lineRule="atLeas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PlaceholderText">
    <w:name w:val="Placeholder Text"/>
    <w:basedOn w:val="DefaultParagraphFont"/>
    <w:uiPriority w:val="99"/>
    <w:semiHidden/>
    <w:rsid w:val="009118B4"/>
    <w:rPr>
      <w:color w:val="808080"/>
    </w:rPr>
  </w:style>
  <w:style w:type="character" w:styleId="Strong">
    <w:name w:val="Strong"/>
    <w:basedOn w:val="DefaultParagraphFont"/>
    <w:uiPriority w:val="22"/>
    <w:qFormat/>
    <w:rsid w:val="009118B4"/>
    <w:rPr>
      <w:b/>
      <w:bCs/>
    </w:rPr>
  </w:style>
  <w:style w:type="character" w:customStyle="1" w:styleId="Dropdown">
    <w:name w:val="Dropdown"/>
    <w:basedOn w:val="DefaultParagraphFont"/>
    <w:uiPriority w:val="1"/>
    <w:rsid w:val="009118B4"/>
    <w:rPr>
      <w:rFonts w:ascii="Arial" w:hAnsi="Arial"/>
      <w:b/>
      <w:sz w:val="16"/>
    </w:rPr>
  </w:style>
  <w:style w:type="character" w:customStyle="1" w:styleId="Formatvorlage1">
    <w:name w:val="Formatvorlage1"/>
    <w:basedOn w:val="DefaultParagraphFont"/>
    <w:uiPriority w:val="1"/>
    <w:rsid w:val="00B33EF7"/>
    <w:rPr>
      <w:rFonts w:ascii="Arial" w:hAnsi="Arial"/>
      <w:b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F49"/>
    <w:pPr>
      <w:numPr>
        <w:ilvl w:val="1"/>
      </w:numPr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4F49"/>
    <w:rPr>
      <w:rFonts w:eastAsiaTheme="majorEastAsia" w:cstheme="majorBidi"/>
      <w:b/>
      <w:iCs/>
      <w:spacing w:val="15"/>
      <w:sz w:val="36"/>
      <w:szCs w:val="24"/>
    </w:rPr>
  </w:style>
  <w:style w:type="paragraph" w:styleId="ListParagraph">
    <w:name w:val="List Paragraph"/>
    <w:basedOn w:val="Normal"/>
    <w:uiPriority w:val="34"/>
    <w:qFormat/>
    <w:rsid w:val="00150717"/>
    <w:pPr>
      <w:ind w:left="1418" w:hanging="567"/>
      <w:contextualSpacing/>
    </w:pPr>
  </w:style>
  <w:style w:type="paragraph" w:customStyle="1" w:styleId="berschrift-Paragraph">
    <w:name w:val="Überschrift-Paragraph"/>
    <w:basedOn w:val="Normal"/>
    <w:link w:val="berschrift-ParagraphZchn"/>
    <w:qFormat/>
    <w:rsid w:val="009C6787"/>
    <w:pPr>
      <w:keepNext/>
      <w:numPr>
        <w:numId w:val="13"/>
      </w:numPr>
      <w:jc w:val="center"/>
    </w:pPr>
    <w:rPr>
      <w:rFonts w:cs="Arial"/>
      <w:b/>
      <w:sz w:val="32"/>
      <w:szCs w:val="32"/>
    </w:rPr>
  </w:style>
  <w:style w:type="character" w:customStyle="1" w:styleId="berschrift-ParagraphZchn">
    <w:name w:val="Überschrift-Paragraph Zchn"/>
    <w:basedOn w:val="DefaultParagraphFont"/>
    <w:link w:val="berschrift-Paragraph"/>
    <w:rsid w:val="009C6787"/>
    <w:rPr>
      <w:rFonts w:cs="Arial"/>
      <w:b/>
      <w:sz w:val="32"/>
      <w:szCs w:val="32"/>
    </w:rPr>
  </w:style>
  <w:style w:type="character" w:customStyle="1" w:styleId="Calibri11">
    <w:name w:val="Calibri 11"/>
    <w:basedOn w:val="DefaultParagraphFont"/>
    <w:uiPriority w:val="1"/>
    <w:rsid w:val="00F905C1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003309"/>
    <w:pPr>
      <w:spacing w:line="240" w:lineRule="auto"/>
    </w:pPr>
    <w:rPr>
      <w:rFonts w:ascii="Times New Roman" w:hAnsi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zeichnis">
    <w:name w:val="Verzeichnis"/>
    <w:basedOn w:val="Normal"/>
    <w:link w:val="VerzeichnisZchn"/>
    <w:qFormat/>
    <w:rsid w:val="00003309"/>
    <w:pPr>
      <w:spacing w:line="276" w:lineRule="auto"/>
    </w:pPr>
    <w:rPr>
      <w:rFonts w:eastAsiaTheme="majorEastAsia" w:cstheme="majorBidi"/>
      <w:b/>
      <w:bCs/>
      <w:szCs w:val="28"/>
    </w:rPr>
  </w:style>
  <w:style w:type="character" w:customStyle="1" w:styleId="VerzeichnisZchn">
    <w:name w:val="Verzeichnis Zchn"/>
    <w:basedOn w:val="DefaultParagraphFont"/>
    <w:link w:val="Verzeichnis"/>
    <w:rsid w:val="00003309"/>
    <w:rPr>
      <w:rFonts w:eastAsiaTheme="majorEastAsia" w:cstheme="majorBidi"/>
      <w:b/>
      <w:bCs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91AAE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AAE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1AAE"/>
    <w:rPr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CB506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RequirementLevel1">
    <w:name w:val="Requirement Level 1"/>
    <w:basedOn w:val="Normal"/>
    <w:link w:val="RequirementLevel1Char"/>
    <w:qFormat/>
    <w:rsid w:val="00BB785A"/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 w:eastAsia="en-US"/>
    </w:rPr>
  </w:style>
  <w:style w:type="character" w:customStyle="1" w:styleId="RequirementLevel1Char">
    <w:name w:val="Requirement Level 1 Char"/>
    <w:basedOn w:val="DefaultParagraphFont"/>
    <w:link w:val="RequirementLevel1"/>
    <w:rsid w:val="00BB785A"/>
    <w:rPr>
      <w:rFonts w:ascii="Segoe UI" w:eastAsiaTheme="minorHAnsi" w:hAnsi="Segoe UI" w:cs="Segoe UI"/>
      <w:b/>
      <w:color w:val="948A54" w:themeColor="background2" w:themeShade="80"/>
      <w:sz w:val="28"/>
      <w:szCs w:val="20"/>
      <w:lang w:val="en-GB" w:eastAsia="en-US"/>
    </w:rPr>
  </w:style>
  <w:style w:type="paragraph" w:customStyle="1" w:styleId="RequirementLevel2">
    <w:name w:val="Requirement Level 2"/>
    <w:basedOn w:val="Normal"/>
    <w:link w:val="RequirementLevel2Char"/>
    <w:qFormat/>
    <w:rsid w:val="00BB785A"/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 w:eastAsia="en-US"/>
    </w:rPr>
  </w:style>
  <w:style w:type="character" w:customStyle="1" w:styleId="RequirementLevel2Char">
    <w:name w:val="Requirement Level 2 Char"/>
    <w:basedOn w:val="DefaultParagraphFont"/>
    <w:link w:val="RequirementLevel2"/>
    <w:rsid w:val="00BB785A"/>
    <w:rPr>
      <w:rFonts w:ascii="Segoe UI" w:eastAsiaTheme="minorHAnsi" w:hAnsi="Segoe UI" w:cs="Segoe UI"/>
      <w:b/>
      <w:color w:val="365F91" w:themeColor="accent1" w:themeShade="BF"/>
      <w:sz w:val="28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B785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BB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sters\AppData\Local\Microsoft\Windows\Temporary%20Internet%20Files\Content.IE5\CGIE5WJB\template%20testspecificatio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88fdc6-f91c-4357-b594-b801eaf34dd6">
      <Value>201</Value>
      <Value>62</Value>
      <Value>210</Value>
      <Value>56</Value>
      <Value>174</Value>
      <Value>2</Value>
    </TaxCatchAll>
    <KukaCorpContentTaxHTField0 xmlns="5cc78db7-ce36-41f2-a2e2-ff1914fca7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 ＆ Masters</TermName>
          <TermId xmlns="http://schemas.microsoft.com/office/infopath/2007/PartnerControls">99eddb84-ab89-4c59-aa05-b355e922ced4</TermId>
        </TermInfo>
      </Terms>
    </KukaCorpContentTaxHTField0>
    <n42518186fd547eba3aa965d20e92736 xmlns="e3a4fc5a-3a4b-4a5e-852e-be52476e6d5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KUKA Roboter GmbH Augsburg</TermName>
          <TermId xmlns="http://schemas.microsoft.com/office/infopath/2007/PartnerControls">2804e832-5c15-43d4-a4e3-7cfa96567906</TermId>
        </TermInfo>
      </Terms>
    </n42518186fd547eba3aa965d20e92736>
    <KukaContentLanguageTaxHTField0 xmlns="5cc78db7-ce36-41f2-a2e2-ff1914fca7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Englisch</TermName>
          <TermId xmlns="http://schemas.microsoft.com/office/infopath/2007/PartnerControls">72791e60-1c9d-4ed4-b1b3-5f8f2823ae0b</TermId>
        </TermInfo>
      </Terms>
    </KukaContentLanguageTaxHTField0>
    <KukaMdCategoryTaxHTField0 xmlns="5cc78db7-ce36-41f2-a2e2-ff1914fca7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Integrated Managementsystem</TermName>
          <TermId xmlns="http://schemas.microsoft.com/office/infopath/2007/PartnerControls">be2d8ad4-12e1-44d9-9803-6b3d6a6d7ca2</TermId>
        </TermInfo>
      </Terms>
    </KukaMdCategoryTaxHTField0>
    <KukaScopeTaxHTField0 xmlns="5cc78db7-ce36-41f2-a2e2-ff1914fca7b3">
      <Terms xmlns="http://schemas.microsoft.com/office/infopath/2007/PartnerControls">
        <TermInfo xmlns="http://schemas.microsoft.com/office/infopath/2007/PartnerControls">
          <TermName xmlns="http://schemas.microsoft.com/office/infopath/2007/PartnerControls">KUKA Group</TermName>
          <TermId xmlns="http://schemas.microsoft.com/office/infopath/2007/PartnerControls">d0f2dde9-45d5-478f-86b5-6467bd27bfc5</TermId>
        </TermInfo>
      </Terms>
    </KukaScope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UKA Managed Document" ma:contentTypeID="0x010100EA64FF19501B42208B5B8CD6217E1A5A006FAF6C260CB3134E9A7DEB65DE9A51AF" ma:contentTypeVersion="2" ma:contentTypeDescription="Content type for KUKA Managed Documents" ma:contentTypeScope="" ma:versionID="2f85111d928d5d3fb337c96a895ff5e9">
  <xsd:schema xmlns:xsd="http://www.w3.org/2001/XMLSchema" xmlns:xs="http://www.w3.org/2001/XMLSchema" xmlns:p="http://schemas.microsoft.com/office/2006/metadata/properties" xmlns:ns2="e3a4fc5a-3a4b-4a5e-852e-be52476e6d54" xmlns:ns3="5cc78db7-ce36-41f2-a2e2-ff1914fca7b3" xmlns:ns4="1b88fdc6-f91c-4357-b594-b801eaf34dd6" targetNamespace="http://schemas.microsoft.com/office/2006/metadata/properties" ma:root="true" ma:fieldsID="b0cb46130e96a13f32fb2a5e0cc4f91c" ns2:_="" ns3:_="" ns4:_="">
    <xsd:import namespace="e3a4fc5a-3a4b-4a5e-852e-be52476e6d54"/>
    <xsd:import namespace="5cc78db7-ce36-41f2-a2e2-ff1914fca7b3"/>
    <xsd:import namespace="1b88fdc6-f91c-4357-b594-b801eaf34dd6"/>
    <xsd:element name="properties">
      <xsd:complexType>
        <xsd:sequence>
          <xsd:element name="documentManagement">
            <xsd:complexType>
              <xsd:all>
                <xsd:element ref="ns2:n42518186fd547eba3aa965d20e92736" minOccurs="0"/>
                <xsd:element ref="ns3:KukaCorpContentTaxHTField0" minOccurs="0"/>
                <xsd:element ref="ns3:KukaScopeTaxHTField0" minOccurs="0"/>
                <xsd:element ref="ns3:KukaMdCategoryTaxHTField0" minOccurs="0"/>
                <xsd:element ref="ns3:KukaContentLanguageTaxHTField0" minOccurs="0"/>
                <xsd:element ref="ns4:TaxCatchAll" minOccurs="0"/>
                <xsd:element ref="ns4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4fc5a-3a4b-4a5e-852e-be52476e6d54" elementFormDefault="qualified">
    <xsd:import namespace="http://schemas.microsoft.com/office/2006/documentManagement/types"/>
    <xsd:import namespace="http://schemas.microsoft.com/office/infopath/2007/PartnerControls"/>
    <xsd:element name="n42518186fd547eba3aa965d20e92736" ma:index="9" ma:taxonomy="true" ma:internalName="n42518186fd547eba3aa965d20e92736" ma:taxonomyFieldName="KukaCompany" ma:displayName="KUKA Company" ma:default="" ma:fieldId="{74251818-6fd5-47eb-a3aa-965d20e92736}" ma:taxonomyMulti="true" ma:sspId="1328126f-fe78-43dd-99ab-3c996c492726" ma:termSetId="7bef5bf7-22ff-4c16-8798-b7358d9b46b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78db7-ce36-41f2-a2e2-ff1914fca7b3" elementFormDefault="qualified">
    <xsd:import namespace="http://schemas.microsoft.com/office/2006/documentManagement/types"/>
    <xsd:import namespace="http://schemas.microsoft.com/office/infopath/2007/PartnerControls"/>
    <xsd:element name="KukaCorpContentTaxHTField0" ma:index="10" ma:taxonomy="true" ma:internalName="KukaCorpContentTaxHTField0" ma:taxonomyFieldName="KukaCorporateContent" ma:displayName="KUKA Corporate Content" ma:fieldId="{bc2826d7-cbd0-466d-83d0-e0583e56e31b}" ma:sspId="1328126f-fe78-43dd-99ab-3c996c492726" ma:termSetId="d0e2aefc-72d2-4f8b-84e6-33dfe86c7b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ukaScopeTaxHTField0" ma:index="12" ma:taxonomy="true" ma:internalName="KukaScopeTaxHTField0" ma:taxonomyFieldName="KukaScope" ma:displayName="KUKA Scope" ma:fieldId="{a522e253-f2c5-45af-8401-29c5c9c0d003}" ma:taxonomyMulti="true" ma:sspId="1328126f-fe78-43dd-99ab-3c996c492726" ma:termSetId="08f99edb-d9ba-48a4-80cb-397f263af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ukaMdCategoryTaxHTField0" ma:index="14" ma:taxonomy="true" ma:internalName="KukaMdCategoryTaxHTField0" ma:taxonomyFieldName="KukaMdCategory" ma:displayName="KUKA Managed Document Category" ma:fieldId="{a51c723d-fc5e-48ad-9ce0-0b724eafd52a}" ma:sspId="1328126f-fe78-43dd-99ab-3c996c492726" ma:termSetId="64fbb158-cf91-4d11-bb7f-be9b1a1b04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ukaContentLanguageTaxHTField0" ma:index="16" ma:taxonomy="true" ma:internalName="KukaContentLanguageTaxHTField0" ma:taxonomyFieldName="KukaContentLanguage" ma:displayName="KUKA Content Language" ma:default="" ma:fieldId="{2102aac5-8720-4c24-a213-8dce386d24e8}" ma:taxonomyMulti="true" ma:sspId="1328126f-fe78-43dd-99ab-3c996c492726" ma:termSetId="2593276d-1eec-41f5-aed2-4966df8039f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8fdc6-f91c-4357-b594-b801eaf34dd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iespalte &quot;Alle abfangen&quot;" ma:hidden="true" ma:list="{3fd51883-799b-44ad-aaba-aecfe429638e}" ma:internalName="TaxCatchAll" ma:showField="CatchAllData" ma:web="1b88fdc6-f91c-4357-b594-b801eaf34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iespalte &quot;Alle abfangen&quot;1" ma:hidden="true" ma:list="{3fd51883-799b-44ad-aaba-aecfe429638e}" ma:internalName="TaxCatchAllLabel" ma:readOnly="true" ma:showField="CatchAllDataLabel" ma:web="1b88fdc6-f91c-4357-b594-b801eaf34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052C8-D411-46CE-8A90-A984C489B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1BBDB-8F74-4E95-A668-74EA7D41F317}">
  <ds:schemaRefs>
    <ds:schemaRef ds:uri="http://schemas.microsoft.com/office/2006/metadata/properties"/>
    <ds:schemaRef ds:uri="http://schemas.microsoft.com/office/infopath/2007/PartnerControls"/>
    <ds:schemaRef ds:uri="1b88fdc6-f91c-4357-b594-b801eaf34dd6"/>
    <ds:schemaRef ds:uri="5cc78db7-ce36-41f2-a2e2-ff1914fca7b3"/>
    <ds:schemaRef ds:uri="e3a4fc5a-3a4b-4a5e-852e-be52476e6d54"/>
  </ds:schemaRefs>
</ds:datastoreItem>
</file>

<file path=customXml/itemProps3.xml><?xml version="1.0" encoding="utf-8"?>
<ds:datastoreItem xmlns:ds="http://schemas.openxmlformats.org/officeDocument/2006/customXml" ds:itemID="{A6768FBB-E48B-4C53-A612-2CBB7FF4E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4fc5a-3a4b-4a5e-852e-be52476e6d54"/>
    <ds:schemaRef ds:uri="5cc78db7-ce36-41f2-a2e2-ff1914fca7b3"/>
    <ds:schemaRef ds:uri="1b88fdc6-f91c-4357-b594-b801eaf34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FCB5F3-952F-4FDC-BE19-56B3C3DD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testspecification.dotx</Template>
  <TotalTime>4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specification</vt:lpstr>
      <vt:lpstr>Dokumententitel</vt:lpstr>
    </vt:vector>
  </TitlesOfParts>
  <Company>KUKA AG</Company>
  <LinksUpToDate>false</LinksUpToDate>
  <CharactersWithSpaces>1331</CharactersWithSpaces>
  <SharedDoc>false</SharedDoc>
  <HLinks>
    <vt:vector size="72" baseType="variant"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_Toc260993330</vt:lpwstr>
      </vt:variant>
      <vt:variant>
        <vt:i4>1638456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_Toc260993329</vt:lpwstr>
      </vt:variant>
      <vt:variant>
        <vt:i4>1638456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_Toc260993328</vt:lpwstr>
      </vt:variant>
      <vt:variant>
        <vt:i4>1638456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_Toc260993327</vt:lpwstr>
      </vt:variant>
      <vt:variant>
        <vt:i4>1638456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_Toc260993326</vt:lpwstr>
      </vt:variant>
      <vt:variant>
        <vt:i4>1638456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_Toc260993325</vt:lpwstr>
      </vt:variant>
      <vt:variant>
        <vt:i4>1638456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_Toc260993324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_Toc260993323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_Toc260993322</vt:lpwstr>
      </vt:variant>
      <vt:variant>
        <vt:i4>1638456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_Toc260993321</vt:lpwstr>
      </vt:variant>
      <vt:variant>
        <vt:i4>1638456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_Toc260993320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_Toc260993319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creator>Koesters Oliver</dc:creator>
  <cp:lastModifiedBy>Yu, Feilong</cp:lastModifiedBy>
  <cp:revision>23</cp:revision>
  <cp:lastPrinted>2017-02-15T14:33:00Z</cp:lastPrinted>
  <dcterms:created xsi:type="dcterms:W3CDTF">2017-03-06T12:00:00Z</dcterms:created>
  <dcterms:modified xsi:type="dcterms:W3CDTF">2019-05-21T06:18:00Z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kaDmsMdReviewedByPerson">
    <vt:lpwstr/>
  </property>
  <property fmtid="{D5CDD505-2E9C-101B-9397-08002B2CF9AE}" pid="3" name="KukaDmsMdReleasedByPerson">
    <vt:lpwstr/>
  </property>
  <property fmtid="{D5CDD505-2E9C-101B-9397-08002B2CF9AE}" pid="4" name="ContentTypeId">
    <vt:lpwstr>0x010100EA64FF19501B42208B5B8CD6217E1A5A006FAF6C260CB3134E9A7DEB65DE9A51AF</vt:lpwstr>
  </property>
  <property fmtid="{D5CDD505-2E9C-101B-9397-08002B2CF9AE}" pid="5" name="KukaDmsMdConfidentiality">
    <vt:lpwstr>69;#Intern / Internal|fa3aa5d8-368c-42d6-be74-85f4dcd818b8</vt:lpwstr>
  </property>
  <property fmtid="{D5CDD505-2E9C-101B-9397-08002B2CF9AE}" pid="6" name="KukaDmsMdScope">
    <vt:lpwstr/>
  </property>
  <property fmtid="{D5CDD505-2E9C-101B-9397-08002B2CF9AE}" pid="7" name="KukaDmsMdTopic">
    <vt:lpwstr/>
  </property>
  <property fmtid="{D5CDD505-2E9C-101B-9397-08002B2CF9AE}" pid="8" name="KukaDmsMdLanguage">
    <vt:lpwstr/>
  </property>
  <property fmtid="{D5CDD505-2E9C-101B-9397-08002B2CF9AE}" pid="9" name="_dlc_DocIdItemGuid">
    <vt:lpwstr>70d7b612-c2b9-4ecb-b2d8-fdf0c36ffc31</vt:lpwstr>
  </property>
  <property fmtid="{D5CDD505-2E9C-101B-9397-08002B2CF9AE}" pid="10" name="KukaCorporateContent">
    <vt:lpwstr>201;#Forms ＆ Masters|99eddb84-ab89-4c59-aa05-b355e922ced4</vt:lpwstr>
  </property>
  <property fmtid="{D5CDD505-2E9C-101B-9397-08002B2CF9AE}" pid="11" name="KukaScope">
    <vt:lpwstr>174;#KUKA Group|d0f2dde9-45d5-478f-86b5-6467bd27bfc5</vt:lpwstr>
  </property>
  <property fmtid="{D5CDD505-2E9C-101B-9397-08002B2CF9AE}" pid="12" name="KukaContentLanguage">
    <vt:lpwstr>56;#English|72791e60-1c9d-4ed4-b1b3-5f8f2823ae0b;#62;#German|a5d086d3-c2b0-4149-b0a8-10e71470f92e</vt:lpwstr>
  </property>
  <property fmtid="{D5CDD505-2E9C-101B-9397-08002B2CF9AE}" pid="13" name="KukaCompany">
    <vt:lpwstr>2;#Entire Group|702b5c62-9db0-4811-ad0f-cc7253cf7e05</vt:lpwstr>
  </property>
  <property fmtid="{D5CDD505-2E9C-101B-9397-08002B2CF9AE}" pid="14" name="KukaMdCategory">
    <vt:lpwstr>210;#Integrated Managementsystem|be2d8ad4-12e1-44d9-9803-6b3d6a6d7ca2</vt:lpwstr>
  </property>
</Properties>
</file>